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751F" w14:textId="77777777" w:rsidR="004D36D7" w:rsidRPr="00FD4A68" w:rsidRDefault="004B614D" w:rsidP="004D0084">
      <w:pPr>
        <w:pStyle w:val="LabTitle"/>
        <w:ind w:left="2610" w:hanging="2610"/>
        <w:rPr>
          <w:rStyle w:val="LabTitleInstVersred"/>
          <w:b/>
          <w:color w:val="auto"/>
        </w:rPr>
      </w:pPr>
      <w:r>
        <w:t>Packet Tracer</w:t>
      </w:r>
      <w:r w:rsidR="00B74FA9">
        <w:t xml:space="preserve"> 2</w:t>
      </w:r>
      <w:r w:rsidR="004D1D1B">
        <w:t xml:space="preserve"> -</w:t>
      </w:r>
      <w:r w:rsidR="004D1D1B" w:rsidRPr="004D1D1B">
        <w:t xml:space="preserve"> Investigating the TCP/IP and OSI Models in Action</w:t>
      </w:r>
    </w:p>
    <w:p w14:paraId="53F8EE58" w14:textId="77777777" w:rsidR="003C6BCA" w:rsidRDefault="001E38E0" w:rsidP="0014219C">
      <w:pPr>
        <w:pStyle w:val="LabSection"/>
      </w:pPr>
      <w:r>
        <w:t>Topology</w:t>
      </w:r>
    </w:p>
    <w:p w14:paraId="0FDC75C5" w14:textId="77777777" w:rsidR="008C4307" w:rsidRDefault="00CC3D7D" w:rsidP="008C4307">
      <w:pPr>
        <w:pStyle w:val="Visual"/>
      </w:pPr>
      <w:r w:rsidRPr="00CC3D7D">
        <w:rPr>
          <w:noProof/>
          <w:lang w:val="en-CA" w:eastAsia="en-CA"/>
        </w:rPr>
        <w:drawing>
          <wp:inline distT="0" distB="0" distL="0" distR="0" wp14:anchorId="374CD098" wp14:editId="18EB2F43">
            <wp:extent cx="21145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CB3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1E64C0D" w14:textId="77777777" w:rsidR="00554B4E" w:rsidRPr="004C0909" w:rsidRDefault="00963E34" w:rsidP="00963E34">
      <w:pPr>
        <w:pStyle w:val="BodyTextL25Bold"/>
      </w:pPr>
      <w:r>
        <w:t xml:space="preserve">Part 1: </w:t>
      </w:r>
      <w:r w:rsidR="0090180F">
        <w:t>Examine HTTP Web Traffic</w:t>
      </w:r>
    </w:p>
    <w:p w14:paraId="3B007779" w14:textId="77777777" w:rsidR="006E6581" w:rsidRPr="004C0909" w:rsidRDefault="006E6581" w:rsidP="006E6581">
      <w:pPr>
        <w:pStyle w:val="BodyTextL25Bold"/>
      </w:pPr>
      <w:r>
        <w:t xml:space="preserve">Part 2: </w:t>
      </w:r>
      <w:r w:rsidR="0090180F">
        <w:t>Display Elements of</w:t>
      </w:r>
      <w:r w:rsidR="008C6297">
        <w:t xml:space="preserve"> the</w:t>
      </w:r>
      <w:r w:rsidR="0090180F">
        <w:t xml:space="preserve"> TCP/IP Protocol Suite</w:t>
      </w:r>
    </w:p>
    <w:p w14:paraId="1BF43440" w14:textId="77777777" w:rsidR="00C07FD9" w:rsidRPr="00C07FD9" w:rsidRDefault="009D2C27" w:rsidP="0014219C">
      <w:pPr>
        <w:pStyle w:val="LabSection"/>
      </w:pPr>
      <w:r>
        <w:t>Background</w:t>
      </w:r>
    </w:p>
    <w:p w14:paraId="0285462F" w14:textId="77777777" w:rsidR="007016B5" w:rsidRDefault="00D33D77" w:rsidP="005E65B5">
      <w:pPr>
        <w:pStyle w:val="BodyTextL25"/>
      </w:pPr>
      <w:r>
        <w:t>This simulation activity is intended to provide a foundation for understanding the TCP/IP protocol suite and the relationship to the OSI model</w:t>
      </w:r>
      <w:r w:rsidR="005E65B5">
        <w:t>.</w:t>
      </w:r>
      <w:r w:rsidR="00AC3CE4">
        <w:t xml:space="preserve"> Simulation mode </w:t>
      </w:r>
      <w:r w:rsidR="00FF0042">
        <w:t>allows you</w:t>
      </w:r>
      <w:r w:rsidR="00AC3CE4">
        <w:t xml:space="preserve"> to view the </w:t>
      </w:r>
      <w:r w:rsidR="00FF0042">
        <w:t xml:space="preserve">data </w:t>
      </w:r>
      <w:r w:rsidR="00AC3CE4">
        <w:t>contents being sent</w:t>
      </w:r>
      <w:r w:rsidR="00C113FC">
        <w:t xml:space="preserve"> </w:t>
      </w:r>
      <w:r w:rsidR="00AC3CE4">
        <w:t>ac</w:t>
      </w:r>
      <w:r w:rsidR="007E465A">
        <w:t>ross the network at each layer.</w:t>
      </w:r>
    </w:p>
    <w:p w14:paraId="4DE21EC3" w14:textId="77777777" w:rsidR="005E65B5" w:rsidRDefault="00AC3CE4" w:rsidP="005E65B5">
      <w:pPr>
        <w:pStyle w:val="BodyTextL25"/>
      </w:pPr>
      <w:r>
        <w:t>As data moves through the network</w:t>
      </w:r>
      <w:r w:rsidR="00FF0042">
        <w:t>,</w:t>
      </w:r>
      <w:r>
        <w:t xml:space="preserve"> it is broken down into smaller pieces and </w:t>
      </w:r>
      <w:r w:rsidR="00C113FC">
        <w:t>identified so</w:t>
      </w:r>
      <w:r>
        <w:t xml:space="preserve"> that the pieces can be put back together</w:t>
      </w:r>
      <w:r w:rsidR="00207DB3">
        <w:t xml:space="preserve"> when they arrive at the destination</w:t>
      </w:r>
      <w:r>
        <w:t xml:space="preserve">. Each </w:t>
      </w:r>
      <w:r w:rsidR="00FF0042">
        <w:t>piece</w:t>
      </w:r>
      <w:r>
        <w:t xml:space="preserve"> is assigned a specific name (</w:t>
      </w:r>
      <w:r w:rsidR="00FF0042">
        <w:t>protocol data unit [PDU]</w:t>
      </w:r>
      <w:r>
        <w:t>) and associated with a</w:t>
      </w:r>
      <w:r w:rsidR="00A9155F">
        <w:t xml:space="preserve"> specific layer</w:t>
      </w:r>
      <w:r w:rsidR="00207DB3">
        <w:t xml:space="preserve"> of the TCP/IP </w:t>
      </w:r>
      <w:r w:rsidR="00C113FC">
        <w:t xml:space="preserve">and OSI </w:t>
      </w:r>
      <w:r w:rsidR="00207DB3">
        <w:t>model</w:t>
      </w:r>
      <w:r w:rsidR="00C113FC">
        <w:t>s</w:t>
      </w:r>
      <w:r w:rsidR="00A9155F">
        <w:t>. Packet Tracer s</w:t>
      </w:r>
      <w:r>
        <w:t xml:space="preserve">imulation mode enables </w:t>
      </w:r>
      <w:r w:rsidR="00FF0042">
        <w:t>you</w:t>
      </w:r>
      <w:r>
        <w:t xml:space="preserve"> </w:t>
      </w:r>
      <w:r w:rsidR="007016B5">
        <w:t xml:space="preserve">to view each of the layers and the associated PDU. The following steps lead the user through </w:t>
      </w:r>
      <w:r w:rsidR="00207DB3">
        <w:t xml:space="preserve">the process of </w:t>
      </w:r>
      <w:r w:rsidR="007016B5">
        <w:t>requesting a web page from a web server</w:t>
      </w:r>
      <w:r w:rsidR="00207DB3">
        <w:t xml:space="preserve"> by</w:t>
      </w:r>
      <w:r w:rsidR="007016B5">
        <w:t xml:space="preserve"> using the web browser application available on a client PC. </w:t>
      </w:r>
    </w:p>
    <w:p w14:paraId="76C306B1" w14:textId="77777777" w:rsidR="00D87F26" w:rsidRPr="00A47CC2" w:rsidRDefault="004452D6" w:rsidP="004452D6">
      <w:pPr>
        <w:pStyle w:val="BodyTextL25"/>
      </w:pPr>
      <w:r>
        <w:t>Even though much of the information displayed will be</w:t>
      </w:r>
      <w:r w:rsidR="00C95538">
        <w:t xml:space="preserve"> discussed in more detail later, this </w:t>
      </w:r>
      <w:r>
        <w:t>is an opportunity to explore the functionality of Packet Tracer and be able to visual</w:t>
      </w:r>
      <w:r w:rsidR="00207DB3">
        <w:t>ize</w:t>
      </w:r>
      <w:r>
        <w:t xml:space="preserve"> the encapsulation process.</w:t>
      </w:r>
    </w:p>
    <w:p w14:paraId="32E49BB4" w14:textId="77777777" w:rsidR="00112AC5" w:rsidRPr="004C0909" w:rsidRDefault="00D33D77" w:rsidP="00D33D77">
      <w:pPr>
        <w:pStyle w:val="PartHead"/>
      </w:pPr>
      <w:r w:rsidRPr="00D33D77">
        <w:t xml:space="preserve">Examine HTTP Web Traffic </w:t>
      </w:r>
    </w:p>
    <w:p w14:paraId="07361559" w14:textId="77777777" w:rsidR="00112AC5" w:rsidRDefault="00112AC5" w:rsidP="00580E73">
      <w:pPr>
        <w:pStyle w:val="BodyTextL25"/>
      </w:pPr>
      <w:r>
        <w:t xml:space="preserve">In Part 1 of this </w:t>
      </w:r>
      <w:r w:rsidR="00E8131B">
        <w:t>activity</w:t>
      </w:r>
      <w:r>
        <w:t xml:space="preserve">, </w:t>
      </w:r>
      <w:r w:rsidR="0048109F">
        <w:t xml:space="preserve">you will use Packet Tracer </w:t>
      </w:r>
      <w:r w:rsidR="000C1FB7">
        <w:t xml:space="preserve">(PT) </w:t>
      </w:r>
      <w:r w:rsidR="0048109F">
        <w:t>Simulation mode to generate web traffic and examine HTTP</w:t>
      </w:r>
      <w:r>
        <w:t>.</w:t>
      </w:r>
    </w:p>
    <w:p w14:paraId="40DD995A" w14:textId="77777777" w:rsidR="00112AC5" w:rsidRDefault="0048109F" w:rsidP="0048109F">
      <w:pPr>
        <w:pStyle w:val="StepHead"/>
      </w:pPr>
      <w:r w:rsidRPr="0048109F">
        <w:t xml:space="preserve">Switch from Realtime to Simulation </w:t>
      </w:r>
      <w:r w:rsidR="000C1FB7">
        <w:t>m</w:t>
      </w:r>
      <w:r w:rsidR="000C1FB7" w:rsidRPr="0048109F">
        <w:t>ode</w:t>
      </w:r>
      <w:r w:rsidR="000C1FB7">
        <w:t>.</w:t>
      </w:r>
    </w:p>
    <w:p w14:paraId="1050D702" w14:textId="77777777" w:rsidR="00DD7285" w:rsidRDefault="00A9155F" w:rsidP="00EB6C33">
      <w:pPr>
        <w:pStyle w:val="BodyTextL25"/>
      </w:pPr>
      <w:r w:rsidRPr="0048109F">
        <w:t xml:space="preserve">In the lower right </w:t>
      </w:r>
      <w:r w:rsidR="000E5CCE">
        <w:t xml:space="preserve">corner </w:t>
      </w:r>
      <w:r w:rsidRPr="0048109F">
        <w:t xml:space="preserve">of the </w:t>
      </w:r>
      <w:r w:rsidR="00186E25">
        <w:t>Packet Tracer</w:t>
      </w:r>
      <w:r w:rsidR="00186E25" w:rsidRPr="0048109F">
        <w:t xml:space="preserve"> </w:t>
      </w:r>
      <w:r w:rsidRPr="0048109F">
        <w:t xml:space="preserve">interface </w:t>
      </w:r>
      <w:r>
        <w:t>are tabs to</w:t>
      </w:r>
      <w:r w:rsidRPr="0048109F">
        <w:t xml:space="preserve"> toggle between </w:t>
      </w:r>
      <w:r w:rsidRPr="002D0125">
        <w:rPr>
          <w:b/>
        </w:rPr>
        <w:t>Realtime</w:t>
      </w:r>
      <w:r w:rsidRPr="0048109F">
        <w:t xml:space="preserve"> and </w:t>
      </w:r>
      <w:r w:rsidRPr="002D0125">
        <w:rPr>
          <w:b/>
        </w:rPr>
        <w:t>Simulation</w:t>
      </w:r>
      <w:r w:rsidRPr="0048109F">
        <w:t xml:space="preserve"> mode. PT always starts in </w:t>
      </w:r>
      <w:r w:rsidRPr="002D0125">
        <w:rPr>
          <w:b/>
        </w:rPr>
        <w:t>Realtime</w:t>
      </w:r>
      <w:r w:rsidRPr="0048109F">
        <w:t xml:space="preserve"> mode, in which networking protocols operate with realistic timings. However, a powerful feature of Packet Tracer allows the user to </w:t>
      </w:r>
      <w:r w:rsidR="000C1FB7">
        <w:t>“</w:t>
      </w:r>
      <w:r w:rsidRPr="0048109F">
        <w:t>stop time</w:t>
      </w:r>
      <w:r w:rsidR="000C1FB7">
        <w:t>”</w:t>
      </w:r>
      <w:r w:rsidRPr="0048109F">
        <w:t xml:space="preserve"> by switching to Simulation mode. In Simulation mode, packets are displayed as animated envelopes, time is event driven, and the user can step through networking events.</w:t>
      </w:r>
      <w:r w:rsidR="0048109F" w:rsidRPr="0048109F">
        <w:t xml:space="preserve"> </w:t>
      </w:r>
    </w:p>
    <w:p w14:paraId="08551BE1" w14:textId="77777777" w:rsidR="00112AC5" w:rsidRDefault="0048109F" w:rsidP="00DD7285">
      <w:pPr>
        <w:pStyle w:val="SubStepAlpha"/>
      </w:pPr>
      <w:r w:rsidRPr="0048109F">
        <w:t xml:space="preserve">Click the </w:t>
      </w:r>
      <w:r w:rsidRPr="00DD7285">
        <w:rPr>
          <w:b/>
        </w:rPr>
        <w:t>Simulation</w:t>
      </w:r>
      <w:r w:rsidRPr="0048109F">
        <w:t xml:space="preserve"> mode icon to switch from </w:t>
      </w:r>
      <w:r w:rsidRPr="007016B5">
        <w:rPr>
          <w:b/>
        </w:rPr>
        <w:t>Realtime</w:t>
      </w:r>
      <w:r w:rsidRPr="0048109F">
        <w:t xml:space="preserve"> mode to </w:t>
      </w:r>
      <w:r w:rsidRPr="007016B5">
        <w:rPr>
          <w:b/>
        </w:rPr>
        <w:t>Simulation</w:t>
      </w:r>
      <w:r w:rsidRPr="0048109F">
        <w:t xml:space="preserve"> mode.</w:t>
      </w:r>
    </w:p>
    <w:p w14:paraId="441B4A66" w14:textId="77777777" w:rsidR="00DD7285" w:rsidRDefault="00DD7285" w:rsidP="00DD7285">
      <w:pPr>
        <w:pStyle w:val="SubStepAlpha"/>
      </w:pPr>
      <w:r>
        <w:t xml:space="preserve">Select </w:t>
      </w:r>
      <w:r w:rsidRPr="00FA3BBE">
        <w:rPr>
          <w:b/>
        </w:rPr>
        <w:t>HTTP</w:t>
      </w:r>
      <w:r>
        <w:t xml:space="preserve"> from the </w:t>
      </w:r>
      <w:r w:rsidRPr="00FA3BBE">
        <w:rPr>
          <w:b/>
        </w:rPr>
        <w:t>Event List Filters</w:t>
      </w:r>
      <w:r>
        <w:t>.</w:t>
      </w:r>
    </w:p>
    <w:p w14:paraId="660205B7" w14:textId="77777777" w:rsidR="00DD7285" w:rsidRDefault="00DD7285" w:rsidP="00DD7285">
      <w:pPr>
        <w:pStyle w:val="SubStepNum"/>
      </w:pPr>
      <w:r>
        <w:t>HTTP may already be the o</w:t>
      </w:r>
      <w:r w:rsidR="007016B5">
        <w:t xml:space="preserve">nly </w:t>
      </w:r>
      <w:r w:rsidR="000C1FB7">
        <w:t xml:space="preserve">visible </w:t>
      </w:r>
      <w:r w:rsidR="00186E25">
        <w:t>e</w:t>
      </w:r>
      <w:r w:rsidR="000C1FB7">
        <w:t>vent.</w:t>
      </w:r>
      <w:r w:rsidR="007016B5">
        <w:t xml:space="preserve"> </w:t>
      </w:r>
      <w:r w:rsidR="000C1FB7">
        <w:t>Click</w:t>
      </w:r>
      <w:r w:rsidR="007016B5">
        <w:t xml:space="preserve"> </w:t>
      </w:r>
      <w:r w:rsidRPr="00DD7285">
        <w:rPr>
          <w:b/>
        </w:rPr>
        <w:t>Edit Filters</w:t>
      </w:r>
      <w:r>
        <w:t xml:space="preserve"> to display the </w:t>
      </w:r>
      <w:r w:rsidR="00F61E4C">
        <w:t>available</w:t>
      </w:r>
      <w:r>
        <w:t xml:space="preserve"> </w:t>
      </w:r>
      <w:r w:rsidR="00F61E4C">
        <w:t xml:space="preserve">visible </w:t>
      </w:r>
      <w:r>
        <w:t xml:space="preserve">events. Toggle the </w:t>
      </w:r>
      <w:r w:rsidR="000C1FB7" w:rsidRPr="00DD7285">
        <w:rPr>
          <w:b/>
        </w:rPr>
        <w:t>Show All/None</w:t>
      </w:r>
      <w:r w:rsidR="000C1FB7">
        <w:t xml:space="preserve"> </w:t>
      </w:r>
      <w:r>
        <w:t xml:space="preserve">check box and notice how the check boxes switch from unchecked to </w:t>
      </w:r>
      <w:r w:rsidR="00194394">
        <w:t>checked</w:t>
      </w:r>
      <w:r>
        <w:t xml:space="preserve"> or checked to unchecked</w:t>
      </w:r>
      <w:r w:rsidR="00F61E4C">
        <w:t>,</w:t>
      </w:r>
      <w:r>
        <w:t xml:space="preserve"> depending on the current state. </w:t>
      </w:r>
    </w:p>
    <w:p w14:paraId="76A23570" w14:textId="77777777" w:rsidR="0048109F" w:rsidRDefault="00DD7285" w:rsidP="00EC4151">
      <w:pPr>
        <w:pStyle w:val="SubStepNum"/>
      </w:pPr>
      <w:r>
        <w:lastRenderedPageBreak/>
        <w:t xml:space="preserve">Click the </w:t>
      </w:r>
      <w:r w:rsidRPr="00DD7285">
        <w:rPr>
          <w:b/>
        </w:rPr>
        <w:t>Show All/None</w:t>
      </w:r>
      <w:r>
        <w:t xml:space="preserve"> </w:t>
      </w:r>
      <w:r w:rsidR="00F61E4C">
        <w:t xml:space="preserve">check box </w:t>
      </w:r>
      <w:r>
        <w:t xml:space="preserve">until all boxes are cleared and then select </w:t>
      </w:r>
      <w:r w:rsidRPr="00DD7285">
        <w:rPr>
          <w:b/>
        </w:rPr>
        <w:t>HTTP</w:t>
      </w:r>
      <w:r>
        <w:t xml:space="preserve">. Click anywhere outside of the </w:t>
      </w:r>
      <w:r w:rsidRPr="00EE28F9">
        <w:rPr>
          <w:b/>
        </w:rPr>
        <w:t>Edit Filters</w:t>
      </w:r>
      <w:r>
        <w:t xml:space="preserve"> box to hide it. The Visible Events should now only </w:t>
      </w:r>
      <w:r w:rsidR="000C1FB7">
        <w:t>display</w:t>
      </w:r>
      <w:r>
        <w:t xml:space="preserve"> HTTP. </w:t>
      </w:r>
    </w:p>
    <w:p w14:paraId="47E90279" w14:textId="77777777" w:rsidR="00112AC5" w:rsidRDefault="00DD7285" w:rsidP="00787CC1">
      <w:pPr>
        <w:pStyle w:val="StepHead"/>
      </w:pPr>
      <w:r>
        <w:t xml:space="preserve">Generate </w:t>
      </w:r>
      <w:r w:rsidR="000C1FB7">
        <w:t xml:space="preserve">web </w:t>
      </w:r>
      <w:r>
        <w:t xml:space="preserve">(HTTP) </w:t>
      </w:r>
      <w:r w:rsidR="000C1FB7">
        <w:t>traffic.</w:t>
      </w:r>
    </w:p>
    <w:p w14:paraId="5110AE4D" w14:textId="77777777" w:rsidR="0052400A" w:rsidRDefault="009D1E61" w:rsidP="009D1E61">
      <w:pPr>
        <w:pStyle w:val="BodyTextL25"/>
      </w:pPr>
      <w:r>
        <w:t xml:space="preserve">Currently the Simulation Panel is empty. There are </w:t>
      </w:r>
      <w:r w:rsidR="00F61E4C">
        <w:t>six</w:t>
      </w:r>
      <w:r>
        <w:t xml:space="preserve"> columns listed across the top of the Event List within the Simulation </w:t>
      </w:r>
      <w:r w:rsidRPr="00194394">
        <w:t>Panel</w:t>
      </w:r>
      <w:r>
        <w:t xml:space="preserve">. As traffic is generated and stepped through, events appear in the list. The </w:t>
      </w:r>
      <w:r w:rsidRPr="009D1E61">
        <w:rPr>
          <w:b/>
        </w:rPr>
        <w:t>Info</w:t>
      </w:r>
      <w:r>
        <w:t xml:space="preserve"> column </w:t>
      </w:r>
      <w:r w:rsidR="000C1FB7">
        <w:t>is</w:t>
      </w:r>
      <w:r>
        <w:t xml:space="preserve"> used to inspect the contents of </w:t>
      </w:r>
      <w:r w:rsidR="00FA3BBE">
        <w:t>a</w:t>
      </w:r>
      <w:r>
        <w:t xml:space="preserve"> particular event.</w:t>
      </w:r>
      <w:r w:rsidR="0052400A">
        <w:t xml:space="preserve"> </w:t>
      </w:r>
    </w:p>
    <w:p w14:paraId="07FBB1B8" w14:textId="77777777" w:rsidR="009D1E61" w:rsidRDefault="00A9155F" w:rsidP="00A9155F">
      <w:pPr>
        <w:pStyle w:val="BodyTextL25"/>
      </w:pPr>
      <w:r w:rsidRPr="00A9155F">
        <w:rPr>
          <w:b/>
        </w:rPr>
        <w:t>Note</w:t>
      </w:r>
      <w:r>
        <w:t xml:space="preserve">: </w:t>
      </w:r>
      <w:r w:rsidR="009D1E61">
        <w:t xml:space="preserve">The Web Server and Web Client are displayed in </w:t>
      </w:r>
      <w:r w:rsidR="000C1FB7">
        <w:t xml:space="preserve">the left </w:t>
      </w:r>
      <w:r w:rsidR="009D1E61">
        <w:t xml:space="preserve">pane. The </w:t>
      </w:r>
      <w:r w:rsidR="009D1E61" w:rsidRPr="00194394">
        <w:t>panels</w:t>
      </w:r>
      <w:r w:rsidR="009D1E61">
        <w:t xml:space="preserve"> can be adjusted in size by hovering next to the scroll bar and dragging left or right</w:t>
      </w:r>
      <w:r w:rsidR="007016B5">
        <w:t xml:space="preserve"> when the double</w:t>
      </w:r>
      <w:r w:rsidR="000C1FB7">
        <w:t>-</w:t>
      </w:r>
      <w:r w:rsidR="007016B5">
        <w:t>headed arrow appears</w:t>
      </w:r>
      <w:r w:rsidR="009D1E61">
        <w:t xml:space="preserve">. </w:t>
      </w:r>
    </w:p>
    <w:p w14:paraId="5DDD88FA" w14:textId="249C8F24" w:rsidR="009D1E61" w:rsidRDefault="009D1E61" w:rsidP="009D1E61">
      <w:pPr>
        <w:pStyle w:val="SubStepAlpha"/>
      </w:pPr>
      <w:r>
        <w:t xml:space="preserve">Click </w:t>
      </w:r>
      <w:r w:rsidRPr="007016B5">
        <w:rPr>
          <w:b/>
        </w:rPr>
        <w:t>Web Client</w:t>
      </w:r>
      <w:r>
        <w:t xml:space="preserve"> in the </w:t>
      </w:r>
      <w:r w:rsidR="004B6BE3">
        <w:t>far-left</w:t>
      </w:r>
      <w:r>
        <w:t xml:space="preserve"> pane. </w:t>
      </w:r>
    </w:p>
    <w:p w14:paraId="16DCD450" w14:textId="77777777" w:rsidR="009D1E61" w:rsidRDefault="008862D7" w:rsidP="00FA3BBE">
      <w:pPr>
        <w:pStyle w:val="SubStepAlpha"/>
      </w:pPr>
      <w:r>
        <w:t xml:space="preserve">Click </w:t>
      </w:r>
      <w:r w:rsidR="009D1E61">
        <w:t xml:space="preserve">the </w:t>
      </w:r>
      <w:r w:rsidR="009D1E61" w:rsidRPr="009D1E61">
        <w:rPr>
          <w:b/>
        </w:rPr>
        <w:t xml:space="preserve">Desktop </w:t>
      </w:r>
      <w:r w:rsidR="000C1FB7">
        <w:t>t</w:t>
      </w:r>
      <w:r w:rsidR="009D1E61" w:rsidRPr="00EE28F9">
        <w:t>ab</w:t>
      </w:r>
      <w:r w:rsidR="009D1E61">
        <w:t xml:space="preserve"> and </w:t>
      </w:r>
      <w:r w:rsidR="000C1FB7">
        <w:t xml:space="preserve">click </w:t>
      </w:r>
      <w:r w:rsidR="009D1E61">
        <w:t xml:space="preserve">the </w:t>
      </w:r>
      <w:r w:rsidR="009D1E61" w:rsidRPr="009D1E61">
        <w:rPr>
          <w:b/>
        </w:rPr>
        <w:t>Web Browser</w:t>
      </w:r>
      <w:r w:rsidR="009D1E61">
        <w:t xml:space="preserve"> icon</w:t>
      </w:r>
      <w:r w:rsidR="000C1FB7">
        <w:t xml:space="preserve"> to open it</w:t>
      </w:r>
      <w:r w:rsidR="009D1E61">
        <w:t>.</w:t>
      </w:r>
    </w:p>
    <w:p w14:paraId="30C9AD59" w14:textId="77777777" w:rsidR="009D1E61" w:rsidRDefault="000C1FB7" w:rsidP="009D1E61">
      <w:pPr>
        <w:pStyle w:val="SubStepAlpha"/>
      </w:pPr>
      <w:r>
        <w:t>In the URL field, e</w:t>
      </w:r>
      <w:r w:rsidR="009D1E61">
        <w:t xml:space="preserve">nter </w:t>
      </w:r>
      <w:r w:rsidR="009D1E61" w:rsidRPr="000E5CCE">
        <w:rPr>
          <w:b/>
        </w:rPr>
        <w:t>www.osi.local</w:t>
      </w:r>
      <w:r w:rsidR="009D1E61">
        <w:t xml:space="preserve"> and click </w:t>
      </w:r>
      <w:r w:rsidR="009D1E61" w:rsidRPr="009D1E61">
        <w:rPr>
          <w:b/>
        </w:rPr>
        <w:t>Go</w:t>
      </w:r>
      <w:r w:rsidR="009D1E61">
        <w:t>.</w:t>
      </w:r>
    </w:p>
    <w:p w14:paraId="440BF038" w14:textId="77777777" w:rsidR="00FA3BBE" w:rsidRDefault="00207DB3" w:rsidP="00C825F9">
      <w:pPr>
        <w:pStyle w:val="BodyTextL25"/>
        <w:ind w:left="720"/>
      </w:pPr>
      <w:r>
        <w:t>Because</w:t>
      </w:r>
      <w:r w:rsidR="00FA3BBE">
        <w:t xml:space="preserve"> time in S</w:t>
      </w:r>
      <w:r w:rsidR="00FA3BBE" w:rsidRPr="00FA3BBE">
        <w:t>imulation</w:t>
      </w:r>
      <w:r w:rsidR="00FA3BBE">
        <w:t xml:space="preserve"> mode</w:t>
      </w:r>
      <w:r w:rsidR="00FA3BBE" w:rsidRPr="00FA3BBE">
        <w:t xml:space="preserve"> is event</w:t>
      </w:r>
      <w:r w:rsidR="000C1FB7">
        <w:t>-</w:t>
      </w:r>
      <w:r w:rsidR="00FA3BBE" w:rsidRPr="00FA3BBE">
        <w:t xml:space="preserve">driven, you must use the </w:t>
      </w:r>
      <w:r w:rsidR="00FA3BBE" w:rsidRPr="00FA3BBE">
        <w:rPr>
          <w:b/>
        </w:rPr>
        <w:t>Capture/Forward</w:t>
      </w:r>
      <w:r w:rsidR="00FA3BBE" w:rsidRPr="00FA3BBE">
        <w:t xml:space="preserve"> button to display network events.</w:t>
      </w:r>
    </w:p>
    <w:p w14:paraId="190B79B9" w14:textId="77777777" w:rsidR="00FA3BBE" w:rsidRDefault="00FA3BBE" w:rsidP="00FA3BBE">
      <w:pPr>
        <w:pStyle w:val="SubStepAlpha"/>
      </w:pPr>
      <w:r>
        <w:t xml:space="preserve">Click </w:t>
      </w:r>
      <w:r>
        <w:rPr>
          <w:b/>
        </w:rPr>
        <w:t xml:space="preserve">Capture/Forward </w:t>
      </w:r>
      <w:r w:rsidR="000C1FB7">
        <w:t xml:space="preserve">four </w:t>
      </w:r>
      <w:r>
        <w:t xml:space="preserve">times. There should be </w:t>
      </w:r>
      <w:r w:rsidR="000C1FB7">
        <w:t>four</w:t>
      </w:r>
      <w:r>
        <w:t xml:space="preserve"> events in the Event List.</w:t>
      </w:r>
    </w:p>
    <w:p w14:paraId="68497ED4" w14:textId="77777777" w:rsidR="001A63F2" w:rsidRDefault="001A63F2" w:rsidP="001A63F2">
      <w:pPr>
        <w:pStyle w:val="BodyTextL50"/>
      </w:pPr>
      <w:r>
        <w:t>Look at the Web Client web browser page</w:t>
      </w:r>
      <w:r w:rsidR="000C1FB7">
        <w:t>. D</w:t>
      </w:r>
      <w:r>
        <w:t>id</w:t>
      </w:r>
      <w:r w:rsidR="00C825F9">
        <w:t xml:space="preserve"> </w:t>
      </w:r>
      <w:r>
        <w:t>anything change?</w:t>
      </w:r>
    </w:p>
    <w:p w14:paraId="422059BF" w14:textId="73978E40" w:rsidR="00383961" w:rsidRPr="001A0864" w:rsidRDefault="001A0864" w:rsidP="001A0864">
      <w:pPr>
        <w:pStyle w:val="BodyTextL50"/>
        <w:rPr>
          <w:rFonts w:asciiTheme="minorHAnsi" w:hAnsiTheme="minorHAnsi" w:cstheme="minorHAnsi"/>
          <w:sz w:val="32"/>
          <w:szCs w:val="32"/>
          <w:u w:val="single"/>
        </w:rPr>
      </w:pPr>
      <w:r>
        <w:t xml:space="preserve">ANSWER: </w:t>
      </w:r>
      <w:r w:rsidRPr="001A0864">
        <w:rPr>
          <w:rFonts w:asciiTheme="minorHAnsi" w:hAnsiTheme="minorHAnsi" w:cstheme="minorHAnsi"/>
          <w:color w:val="FF0000"/>
          <w:sz w:val="32"/>
          <w:szCs w:val="32"/>
          <w:u w:val="single"/>
        </w:rPr>
        <w:t>YES, before capture/forward it is not showing anything after doing four forwarding it shows “</w:t>
      </w:r>
      <w:r w:rsidRPr="001A0864">
        <w:rPr>
          <w:rFonts w:asciiTheme="minorHAnsi" w:hAnsiTheme="minorHAnsi" w:cstheme="minorHAnsi"/>
          <w:color w:val="FF0000"/>
          <w:sz w:val="32"/>
          <w:szCs w:val="32"/>
          <w:u w:val="single"/>
        </w:rPr>
        <w:t>You have successfully accessed the home page for Web Server</w:t>
      </w:r>
      <w:r w:rsidRPr="001A0864">
        <w:rPr>
          <w:rFonts w:asciiTheme="minorHAnsi" w:hAnsiTheme="minorHAnsi" w:cstheme="minorHAnsi"/>
          <w:color w:val="FF0000"/>
          <w:sz w:val="32"/>
          <w:szCs w:val="32"/>
          <w:u w:val="single"/>
        </w:rPr>
        <w:t>”</w:t>
      </w:r>
    </w:p>
    <w:p w14:paraId="6E1FBAE4" w14:textId="77777777" w:rsidR="00FA3BBE" w:rsidRDefault="00FA3BBE" w:rsidP="00FA3BBE">
      <w:pPr>
        <w:pStyle w:val="StepHead"/>
      </w:pPr>
      <w:r>
        <w:t xml:space="preserve">Explore the </w:t>
      </w:r>
      <w:r w:rsidR="000C1FB7">
        <w:t xml:space="preserve">contents </w:t>
      </w:r>
      <w:r>
        <w:t>of the HTTP packet</w:t>
      </w:r>
      <w:r w:rsidR="000C1FB7">
        <w:t>.</w:t>
      </w:r>
    </w:p>
    <w:p w14:paraId="5251BA1C" w14:textId="77777777" w:rsidR="001A63F2" w:rsidRDefault="001A63F2" w:rsidP="001A63F2">
      <w:pPr>
        <w:pStyle w:val="SubStepAlpha"/>
      </w:pPr>
      <w:r>
        <w:t xml:space="preserve">Click the first colored square box under the </w:t>
      </w:r>
      <w:r w:rsidR="000C1FB7" w:rsidRPr="001A63F2">
        <w:rPr>
          <w:b/>
        </w:rPr>
        <w:t>Event List</w:t>
      </w:r>
      <w:r w:rsidR="000C1FB7">
        <w:rPr>
          <w:b/>
        </w:rPr>
        <w:t xml:space="preserve"> </w:t>
      </w:r>
      <w:r w:rsidR="00EE28F9" w:rsidRPr="00EE28F9">
        <w:t>&gt;</w:t>
      </w:r>
      <w:r w:rsidR="000C1FB7" w:rsidRPr="001A63F2">
        <w:rPr>
          <w:b/>
        </w:rPr>
        <w:t xml:space="preserve"> </w:t>
      </w:r>
      <w:r w:rsidRPr="001A63F2">
        <w:rPr>
          <w:b/>
        </w:rPr>
        <w:t>Info</w:t>
      </w:r>
      <w:r>
        <w:t xml:space="preserve"> column</w:t>
      </w:r>
      <w:r w:rsidR="00C825F9">
        <w:t xml:space="preserve">. </w:t>
      </w:r>
      <w:r w:rsidR="00F61E4C">
        <w:t>I</w:t>
      </w:r>
      <w:r w:rsidR="002D7D58">
        <w:t xml:space="preserve">t may be necessary to expand the </w:t>
      </w:r>
      <w:r w:rsidR="002D7D58">
        <w:rPr>
          <w:b/>
        </w:rPr>
        <w:t>Simulation Panel</w:t>
      </w:r>
      <w:r w:rsidR="002D7D58">
        <w:t xml:space="preserve"> or use the scrollbar directly below the </w:t>
      </w:r>
      <w:r w:rsidR="002D7D58">
        <w:rPr>
          <w:b/>
        </w:rPr>
        <w:t>Event List</w:t>
      </w:r>
      <w:r>
        <w:t>.</w:t>
      </w:r>
    </w:p>
    <w:p w14:paraId="245D92A0" w14:textId="77777777" w:rsidR="001A63F2" w:rsidRDefault="001A63F2" w:rsidP="00C825F9">
      <w:pPr>
        <w:pStyle w:val="BodyTextL25"/>
        <w:ind w:left="720"/>
      </w:pPr>
      <w:r>
        <w:t xml:space="preserve">The </w:t>
      </w:r>
      <w:r w:rsidRPr="001A63F2">
        <w:rPr>
          <w:b/>
        </w:rPr>
        <w:t>PDU Information at Device: Web Client</w:t>
      </w:r>
      <w:r w:rsidR="004B0B97">
        <w:t xml:space="preserve"> </w:t>
      </w:r>
      <w:r>
        <w:t xml:space="preserve">window </w:t>
      </w:r>
      <w:r w:rsidR="004B0B97">
        <w:t>displays</w:t>
      </w:r>
      <w:r>
        <w:t>. In this window</w:t>
      </w:r>
      <w:r w:rsidR="004B0B97">
        <w:t>,</w:t>
      </w:r>
      <w:r>
        <w:t xml:space="preserve"> there are</w:t>
      </w:r>
      <w:r w:rsidR="00C825F9">
        <w:t xml:space="preserve"> only</w:t>
      </w:r>
      <w:r>
        <w:t xml:space="preserve"> </w:t>
      </w:r>
      <w:r w:rsidR="004B0B97">
        <w:t>two</w:t>
      </w:r>
      <w:r>
        <w:t xml:space="preserve"> tabs</w:t>
      </w:r>
      <w:r w:rsidR="004B0B97">
        <w:t xml:space="preserve"> (</w:t>
      </w:r>
      <w:r w:rsidR="004B0B97" w:rsidRPr="005A6126">
        <w:rPr>
          <w:b/>
        </w:rPr>
        <w:t>OSI Model</w:t>
      </w:r>
      <w:r w:rsidR="004B0B97">
        <w:t xml:space="preserve"> and </w:t>
      </w:r>
      <w:r w:rsidR="004B0B97" w:rsidRPr="005A6126">
        <w:rPr>
          <w:b/>
        </w:rPr>
        <w:t>Outbound PDU Details</w:t>
      </w:r>
      <w:r w:rsidR="004B0B97">
        <w:t>)</w:t>
      </w:r>
      <w:r>
        <w:t xml:space="preserve"> </w:t>
      </w:r>
      <w:r w:rsidR="00207DB3">
        <w:t xml:space="preserve">because </w:t>
      </w:r>
      <w:r>
        <w:t xml:space="preserve">this is the start of the transmission. As </w:t>
      </w:r>
      <w:r w:rsidR="00F61E4C">
        <w:t>more</w:t>
      </w:r>
      <w:r>
        <w:t xml:space="preserve"> </w:t>
      </w:r>
      <w:r w:rsidR="005A6126">
        <w:t>events are examined</w:t>
      </w:r>
      <w:r w:rsidR="004B0B97">
        <w:t>,</w:t>
      </w:r>
      <w:r w:rsidR="005A6126">
        <w:t xml:space="preserve"> there will be </w:t>
      </w:r>
      <w:r w:rsidR="004B0B97">
        <w:t>three</w:t>
      </w:r>
      <w:r w:rsidR="005A6126">
        <w:t xml:space="preserve"> tabs displayed</w:t>
      </w:r>
      <w:r w:rsidR="00F61E4C">
        <w:t>,</w:t>
      </w:r>
      <w:r w:rsidR="005A6126">
        <w:t xml:space="preserve"> adding a tab for </w:t>
      </w:r>
      <w:r w:rsidR="005A6126">
        <w:rPr>
          <w:b/>
        </w:rPr>
        <w:t>Inbound PDU Details</w:t>
      </w:r>
      <w:r w:rsidR="005A6126">
        <w:t xml:space="preserve">. When an event is the last event in the stream of traffic, only the </w:t>
      </w:r>
      <w:r w:rsidR="005A6126">
        <w:rPr>
          <w:b/>
        </w:rPr>
        <w:t xml:space="preserve">OSI Model </w:t>
      </w:r>
      <w:r w:rsidR="005A6126">
        <w:t xml:space="preserve">and </w:t>
      </w:r>
      <w:r w:rsidR="005A6126">
        <w:rPr>
          <w:b/>
        </w:rPr>
        <w:t>Inbound PDU Details</w:t>
      </w:r>
      <w:r w:rsidR="005A6126">
        <w:t xml:space="preserve"> tabs </w:t>
      </w:r>
      <w:r w:rsidR="004B0B97">
        <w:t xml:space="preserve">are </w:t>
      </w:r>
      <w:r w:rsidR="00383961">
        <w:t>displayed.</w:t>
      </w:r>
    </w:p>
    <w:p w14:paraId="34CEBE6C" w14:textId="77777777" w:rsidR="005A6126" w:rsidRDefault="004B0B97" w:rsidP="005A6126">
      <w:pPr>
        <w:pStyle w:val="SubStepAlpha"/>
      </w:pPr>
      <w:r>
        <w:t>Ensure that</w:t>
      </w:r>
      <w:r w:rsidR="005A6126">
        <w:t xml:space="preserve"> the </w:t>
      </w:r>
      <w:r w:rsidR="005A6126" w:rsidRPr="005A6126">
        <w:rPr>
          <w:b/>
        </w:rPr>
        <w:t>OSI Model</w:t>
      </w:r>
      <w:r w:rsidR="005A6126">
        <w:t xml:space="preserve"> tab is selected. Under the </w:t>
      </w:r>
      <w:r w:rsidR="005A6126">
        <w:rPr>
          <w:b/>
        </w:rPr>
        <w:t>Out Layers</w:t>
      </w:r>
      <w:r w:rsidR="005A6126">
        <w:t xml:space="preserve"> column</w:t>
      </w:r>
      <w:r>
        <w:t xml:space="preserve">, ensure that the </w:t>
      </w:r>
      <w:r w:rsidR="005A6126" w:rsidRPr="00765E58">
        <w:rPr>
          <w:b/>
        </w:rPr>
        <w:t>Layer 7</w:t>
      </w:r>
      <w:r w:rsidR="005A6126">
        <w:t xml:space="preserve"> </w:t>
      </w:r>
      <w:r>
        <w:t>box is</w:t>
      </w:r>
      <w:r w:rsidR="005A6126">
        <w:t xml:space="preserve"> highlighted. </w:t>
      </w:r>
    </w:p>
    <w:p w14:paraId="7A6BF4D8" w14:textId="14EA8F45" w:rsidR="005A6126" w:rsidRPr="00A06F24" w:rsidRDefault="005A6126" w:rsidP="00383961">
      <w:pPr>
        <w:pStyle w:val="BodyTextL50"/>
        <w:tabs>
          <w:tab w:val="right" w:leader="underscore" w:pos="10022"/>
        </w:tabs>
      </w:pPr>
      <w:r>
        <w:t xml:space="preserve">What is the text displayed next to the </w:t>
      </w:r>
      <w:r w:rsidRPr="00EE28F9">
        <w:rPr>
          <w:b/>
        </w:rPr>
        <w:t>Layer 7</w:t>
      </w:r>
      <w:r>
        <w:t xml:space="preserve"> label? </w:t>
      </w:r>
    </w:p>
    <w:p w14:paraId="7FBC1B7C" w14:textId="77777777" w:rsidR="001A0864" w:rsidRDefault="005A6126" w:rsidP="001A0864">
      <w:pPr>
        <w:pStyle w:val="BodyTextL50"/>
      </w:pPr>
      <w:r w:rsidRPr="00A06F24">
        <w:t>What information is listed in the nu</w:t>
      </w:r>
      <w:r w:rsidR="002D7D58" w:rsidRPr="00A06F24">
        <w:t xml:space="preserve">mbered steps directly below the </w:t>
      </w:r>
      <w:r w:rsidR="00DB7D13" w:rsidRPr="00DB7D13">
        <w:rPr>
          <w:b/>
        </w:rPr>
        <w:t>In Layers</w:t>
      </w:r>
      <w:r w:rsidR="002D7D58" w:rsidRPr="00A06F24">
        <w:t xml:space="preserve"> and </w:t>
      </w:r>
      <w:r w:rsidR="00DB7D13" w:rsidRPr="00DB7D13">
        <w:rPr>
          <w:b/>
        </w:rPr>
        <w:t>Out Layers</w:t>
      </w:r>
      <w:r w:rsidRPr="00A06F24">
        <w:t xml:space="preserve"> boxes?</w:t>
      </w:r>
    </w:p>
    <w:p w14:paraId="7209BFFB" w14:textId="5CA88D2C" w:rsidR="001A0864" w:rsidRPr="001A0864" w:rsidRDefault="001A0864" w:rsidP="001A0864">
      <w:pPr>
        <w:pStyle w:val="BodyTextL50"/>
        <w:rPr>
          <w:color w:val="FF0000"/>
          <w:u w:val="single"/>
        </w:rPr>
      </w:pPr>
      <w:r w:rsidRPr="001A0864">
        <w:rPr>
          <w:color w:val="FF0000"/>
          <w:u w:val="single"/>
        </w:rPr>
        <w:t>ANS:</w:t>
      </w:r>
      <w:r w:rsidRPr="001A0864">
        <w:rPr>
          <w:color w:val="FF0000"/>
          <w:u w:val="single"/>
        </w:rPr>
        <w:t xml:space="preserve"> The HTTP client sends a HTTP request to the server.</w:t>
      </w:r>
    </w:p>
    <w:p w14:paraId="7463B800" w14:textId="3D5D178C" w:rsidR="00383961" w:rsidRPr="00383961" w:rsidRDefault="00383961" w:rsidP="00383961">
      <w:pPr>
        <w:pStyle w:val="BodyTextL50"/>
      </w:pPr>
    </w:p>
    <w:p w14:paraId="3096CF10" w14:textId="785520F9" w:rsidR="005A6126" w:rsidRPr="001A0864" w:rsidRDefault="00AF54F9" w:rsidP="00383961">
      <w:pPr>
        <w:pStyle w:val="SubStepAlpha"/>
        <w:tabs>
          <w:tab w:val="right" w:leader="underscore" w:pos="10037"/>
        </w:tabs>
        <w:rPr>
          <w:color w:val="FF0000"/>
          <w:u w:val="single"/>
        </w:rPr>
      </w:pPr>
      <w:r>
        <w:t xml:space="preserve">Click </w:t>
      </w:r>
      <w:r w:rsidRPr="00A06F24">
        <w:rPr>
          <w:b/>
        </w:rPr>
        <w:t>Next Layer</w:t>
      </w:r>
      <w:r w:rsidR="00CD7E2E">
        <w:t>.</w:t>
      </w:r>
      <w:r>
        <w:t xml:space="preserve"> Layer 4 should be highlighted. What is the </w:t>
      </w:r>
      <w:proofErr w:type="spellStart"/>
      <w:r w:rsidRPr="00765E58">
        <w:rPr>
          <w:b/>
        </w:rPr>
        <w:t>Dst</w:t>
      </w:r>
      <w:proofErr w:type="spellEnd"/>
      <w:r w:rsidRPr="00EE28F9">
        <w:rPr>
          <w:b/>
        </w:rPr>
        <w:t xml:space="preserve"> Port</w:t>
      </w:r>
      <w:r>
        <w:t xml:space="preserve"> value? </w:t>
      </w:r>
      <w:r w:rsidR="001A0864" w:rsidRPr="001A0864">
        <w:rPr>
          <w:color w:val="FF0000"/>
          <w:u w:val="single"/>
        </w:rPr>
        <w:t>Port 80</w:t>
      </w:r>
    </w:p>
    <w:p w14:paraId="2492646B" w14:textId="13A9A0B4" w:rsidR="00AF54F9" w:rsidRPr="001A0864" w:rsidRDefault="00AF54F9" w:rsidP="00383961">
      <w:pPr>
        <w:pStyle w:val="SubStepAlpha"/>
        <w:tabs>
          <w:tab w:val="right" w:leader="underscore" w:pos="10037"/>
        </w:tabs>
        <w:rPr>
          <w:color w:val="FF0000"/>
          <w:u w:val="single"/>
        </w:rPr>
      </w:pPr>
      <w:r>
        <w:t xml:space="preserve">Click </w:t>
      </w:r>
      <w:r>
        <w:rPr>
          <w:b/>
        </w:rPr>
        <w:t>Next Layer</w:t>
      </w:r>
      <w:r w:rsidR="00CD7E2E">
        <w:t>.</w:t>
      </w:r>
      <w:r>
        <w:t xml:space="preserve"> Layer 3 should be highlighted. What is the </w:t>
      </w:r>
      <w:r w:rsidRPr="00765E58">
        <w:rPr>
          <w:b/>
        </w:rPr>
        <w:t>Dest</w:t>
      </w:r>
      <w:r w:rsidR="00EE28F9" w:rsidRPr="00765E58">
        <w:rPr>
          <w:b/>
        </w:rPr>
        <w:t>.</w:t>
      </w:r>
      <w:r w:rsidRPr="00765E58">
        <w:rPr>
          <w:b/>
        </w:rPr>
        <w:t xml:space="preserve"> </w:t>
      </w:r>
      <w:r w:rsidRPr="00EE28F9">
        <w:rPr>
          <w:b/>
        </w:rPr>
        <w:t>IP</w:t>
      </w:r>
      <w:r>
        <w:t xml:space="preserve"> value? </w:t>
      </w:r>
      <w:r w:rsidR="001A0864" w:rsidRPr="001A0864">
        <w:rPr>
          <w:color w:val="FF0000"/>
          <w:u w:val="single"/>
        </w:rPr>
        <w:t>192.168.1.254</w:t>
      </w:r>
    </w:p>
    <w:p w14:paraId="1F231AEA" w14:textId="77777777" w:rsidR="00383961" w:rsidRDefault="00AF54F9" w:rsidP="00383961">
      <w:pPr>
        <w:pStyle w:val="SubStepAlpha"/>
      </w:pPr>
      <w:r>
        <w:t xml:space="preserve">Click </w:t>
      </w:r>
      <w:r>
        <w:rPr>
          <w:b/>
        </w:rPr>
        <w:t>Next Layer</w:t>
      </w:r>
      <w:r w:rsidR="00CD7E2E">
        <w:t>. W</w:t>
      </w:r>
      <w:r>
        <w:t>hat information</w:t>
      </w:r>
      <w:r w:rsidR="00765E58">
        <w:t xml:space="preserve"> is</w:t>
      </w:r>
      <w:r>
        <w:t xml:space="preserve"> displayed at this layer?</w:t>
      </w:r>
    </w:p>
    <w:p w14:paraId="0FFC01DA" w14:textId="10605957" w:rsidR="001A0864" w:rsidRPr="004B6BE3" w:rsidRDefault="001A0864" w:rsidP="001A0864">
      <w:pPr>
        <w:pStyle w:val="SubStepAlpha"/>
        <w:numPr>
          <w:ilvl w:val="0"/>
          <w:numId w:val="0"/>
        </w:numPr>
        <w:ind w:left="720"/>
        <w:rPr>
          <w:color w:val="FF0000"/>
          <w:u w:val="single"/>
        </w:rPr>
      </w:pPr>
      <w:r w:rsidRPr="004B6BE3">
        <w:rPr>
          <w:color w:val="FF0000"/>
          <w:u w:val="single"/>
        </w:rPr>
        <w:t>Next layer is Layer 2: where I can see the ether</w:t>
      </w:r>
      <w:r w:rsidR="004B6BE3" w:rsidRPr="004B6BE3">
        <w:rPr>
          <w:color w:val="FF0000"/>
          <w:u w:val="single"/>
        </w:rPr>
        <w:t>net II header 0060.47CA.4DEE&gt;&gt;0001.96A9.401D</w:t>
      </w:r>
    </w:p>
    <w:p w14:paraId="4D0541EE" w14:textId="77777777" w:rsidR="00AF54F9" w:rsidRDefault="00AF54F9" w:rsidP="00AF54F9">
      <w:pPr>
        <w:pStyle w:val="SubStepAlpha"/>
      </w:pPr>
      <w:r>
        <w:t xml:space="preserve">Click the </w:t>
      </w:r>
      <w:r>
        <w:rPr>
          <w:b/>
        </w:rPr>
        <w:t>Outbound PDU Details</w:t>
      </w:r>
      <w:r w:rsidR="00383961">
        <w:t xml:space="preserve"> tab.</w:t>
      </w:r>
    </w:p>
    <w:p w14:paraId="5DBF1563" w14:textId="77777777" w:rsidR="00403ACD" w:rsidRPr="00403ACD" w:rsidRDefault="00403ACD" w:rsidP="00AF54F9">
      <w:pPr>
        <w:pStyle w:val="BodyTextL50"/>
      </w:pPr>
      <w:r>
        <w:t xml:space="preserve">Information listed under the </w:t>
      </w:r>
      <w:r>
        <w:rPr>
          <w:b/>
        </w:rPr>
        <w:t>PDU Details</w:t>
      </w:r>
      <w:r>
        <w:t xml:space="preserve"> is reflective of the layers within the TCP/IP model.</w:t>
      </w:r>
    </w:p>
    <w:p w14:paraId="06A44D36" w14:textId="77777777" w:rsidR="00AF54F9" w:rsidRPr="00072206" w:rsidRDefault="00EE28F9" w:rsidP="00AF54F9">
      <w:pPr>
        <w:pStyle w:val="BodyTextL50"/>
        <w:rPr>
          <w:rStyle w:val="AnswerGray"/>
        </w:rPr>
      </w:pPr>
      <w:r w:rsidRPr="00EE28F9">
        <w:rPr>
          <w:b/>
        </w:rPr>
        <w:lastRenderedPageBreak/>
        <w:t>Note</w:t>
      </w:r>
      <w:r w:rsidR="00C41792">
        <w:t>: T</w:t>
      </w:r>
      <w:r w:rsidR="00403ACD">
        <w:t>he</w:t>
      </w:r>
      <w:r w:rsidR="00AF54F9">
        <w:t xml:space="preserve"> information listed under the </w:t>
      </w:r>
      <w:r w:rsidR="00AF54F9" w:rsidRPr="00AF54F9">
        <w:rPr>
          <w:b/>
        </w:rPr>
        <w:t>Ethernet II</w:t>
      </w:r>
      <w:r w:rsidR="00AF54F9">
        <w:rPr>
          <w:b/>
        </w:rPr>
        <w:t xml:space="preserve"> </w:t>
      </w:r>
      <w:r w:rsidR="00C2302F">
        <w:t xml:space="preserve">section </w:t>
      </w:r>
      <w:r w:rsidR="00403ACD">
        <w:t xml:space="preserve">provides even more detailed information than is listed under Layer 2 on the </w:t>
      </w:r>
      <w:r w:rsidR="00403ACD">
        <w:rPr>
          <w:b/>
        </w:rPr>
        <w:t>OSI Model</w:t>
      </w:r>
      <w:r w:rsidR="00403ACD">
        <w:t xml:space="preserve"> tab. The </w:t>
      </w:r>
      <w:r w:rsidR="00403ACD">
        <w:rPr>
          <w:b/>
        </w:rPr>
        <w:t>Outbound PDU Details</w:t>
      </w:r>
      <w:r w:rsidR="00403ACD">
        <w:t xml:space="preserve"> provides more descriptive and detailed information. </w:t>
      </w:r>
      <w:r w:rsidR="00C221E2">
        <w:t>T</w:t>
      </w:r>
      <w:r w:rsidR="00072206">
        <w:t xml:space="preserve">he values under </w:t>
      </w:r>
      <w:r w:rsidR="00072206">
        <w:rPr>
          <w:b/>
        </w:rPr>
        <w:t>DEST MAC</w:t>
      </w:r>
      <w:r w:rsidR="00072206">
        <w:t xml:space="preserve"> and </w:t>
      </w:r>
      <w:r w:rsidR="00072206">
        <w:rPr>
          <w:b/>
        </w:rPr>
        <w:t>SRC MAC</w:t>
      </w:r>
      <w:r w:rsidR="00072206">
        <w:t xml:space="preserve"> within the </w:t>
      </w:r>
      <w:r w:rsidR="00072206">
        <w:rPr>
          <w:b/>
        </w:rPr>
        <w:t xml:space="preserve">Ethernet II </w:t>
      </w:r>
      <w:r w:rsidR="00072206">
        <w:t xml:space="preserve">section of the </w:t>
      </w:r>
      <w:r w:rsidR="00072206">
        <w:rPr>
          <w:b/>
        </w:rPr>
        <w:t xml:space="preserve">PDU Details </w:t>
      </w:r>
      <w:r w:rsidR="00072206">
        <w:t xml:space="preserve">appear on the </w:t>
      </w:r>
      <w:r w:rsidR="00072206">
        <w:rPr>
          <w:b/>
        </w:rPr>
        <w:t>OSI Model</w:t>
      </w:r>
      <w:r w:rsidR="00072206">
        <w:t xml:space="preserve"> tab under Layer </w:t>
      </w:r>
      <w:proofErr w:type="gramStart"/>
      <w:r w:rsidR="00072206">
        <w:t>2</w:t>
      </w:r>
      <w:r w:rsidR="00C221E2">
        <w:t>,</w:t>
      </w:r>
      <w:r w:rsidR="00072206">
        <w:t xml:space="preserve"> but</w:t>
      </w:r>
      <w:proofErr w:type="gramEnd"/>
      <w:r w:rsidR="00072206">
        <w:t xml:space="preserve"> are not identified as such.</w:t>
      </w:r>
    </w:p>
    <w:p w14:paraId="6832C6B7" w14:textId="77777777" w:rsidR="00383961" w:rsidRDefault="00C2302F" w:rsidP="00C2302F">
      <w:pPr>
        <w:pStyle w:val="BodyTextL50"/>
      </w:pPr>
      <w:r>
        <w:t xml:space="preserve">What is the common information listed under the </w:t>
      </w:r>
      <w:r>
        <w:rPr>
          <w:b/>
        </w:rPr>
        <w:t xml:space="preserve">IP </w:t>
      </w:r>
      <w:r w:rsidR="00072206">
        <w:t xml:space="preserve">section of </w:t>
      </w:r>
      <w:r w:rsidR="00072206">
        <w:rPr>
          <w:b/>
        </w:rPr>
        <w:t xml:space="preserve">PDU Details </w:t>
      </w:r>
      <w:r w:rsidR="002D7D58">
        <w:t xml:space="preserve">as </w:t>
      </w:r>
      <w:r>
        <w:t xml:space="preserve">compared to the information listed under the </w:t>
      </w:r>
      <w:r>
        <w:rPr>
          <w:b/>
        </w:rPr>
        <w:t xml:space="preserve">OSI Model </w:t>
      </w:r>
      <w:r>
        <w:t>tab</w:t>
      </w:r>
      <w:r w:rsidR="00B91005">
        <w:t xml:space="preserve">? With </w:t>
      </w:r>
      <w:r>
        <w:t>which layer is it associated?</w:t>
      </w:r>
    </w:p>
    <w:p w14:paraId="28F89E7E" w14:textId="24CEEF6C" w:rsidR="004B6BE3" w:rsidRPr="004B6BE3" w:rsidRDefault="004B6BE3" w:rsidP="00C2302F">
      <w:pPr>
        <w:pStyle w:val="BodyTextL50"/>
        <w:rPr>
          <w:color w:val="FF0000"/>
          <w:u w:val="single"/>
        </w:rPr>
      </w:pPr>
      <w:r w:rsidRPr="004B6BE3">
        <w:rPr>
          <w:color w:val="FF0000"/>
          <w:u w:val="single"/>
        </w:rPr>
        <w:t>ANSWER: The common information in Ip section is Source Ip address and Destination Ip address and is associated with Layer 3.</w:t>
      </w:r>
    </w:p>
    <w:p w14:paraId="79FEB5E3" w14:textId="77777777" w:rsidR="00383961" w:rsidRDefault="00C2302F" w:rsidP="00C2302F">
      <w:pPr>
        <w:pStyle w:val="BodyTextL50"/>
      </w:pPr>
      <w:r>
        <w:t xml:space="preserve">What is the common information listed under the </w:t>
      </w:r>
      <w:r>
        <w:rPr>
          <w:b/>
        </w:rPr>
        <w:t xml:space="preserve">TCP </w:t>
      </w:r>
      <w:r>
        <w:t>section</w:t>
      </w:r>
      <w:r w:rsidR="002D7D58">
        <w:t xml:space="preserve"> </w:t>
      </w:r>
      <w:r w:rsidR="00072206">
        <w:t xml:space="preserve">of </w:t>
      </w:r>
      <w:r w:rsidR="00072206">
        <w:rPr>
          <w:b/>
        </w:rPr>
        <w:t>PDU Details</w:t>
      </w:r>
      <w:r w:rsidR="00C221E2">
        <w:t>,</w:t>
      </w:r>
      <w:r w:rsidR="00072206">
        <w:rPr>
          <w:b/>
        </w:rPr>
        <w:t xml:space="preserve"> </w:t>
      </w:r>
      <w:r w:rsidR="002D7D58">
        <w:t>as</w:t>
      </w:r>
      <w:r>
        <w:t xml:space="preserve"> compared to the information listed under the </w:t>
      </w:r>
      <w:r>
        <w:rPr>
          <w:b/>
        </w:rPr>
        <w:t xml:space="preserve">OSI Model </w:t>
      </w:r>
      <w:r>
        <w:t>tab</w:t>
      </w:r>
      <w:r w:rsidR="00C221E2">
        <w:t>,</w:t>
      </w:r>
      <w:r>
        <w:t xml:space="preserve"> and </w:t>
      </w:r>
      <w:r w:rsidR="00C221E2">
        <w:t>with</w:t>
      </w:r>
      <w:r w:rsidR="00383961">
        <w:t xml:space="preserve"> which layer is it associated?</w:t>
      </w:r>
    </w:p>
    <w:p w14:paraId="3C585634" w14:textId="1E1F7119" w:rsidR="004B6BE3" w:rsidRPr="004B6BE3" w:rsidRDefault="004B6BE3" w:rsidP="00C2302F">
      <w:pPr>
        <w:pStyle w:val="BodyTextL50"/>
      </w:pPr>
      <w:r w:rsidRPr="004B6BE3">
        <w:rPr>
          <w:color w:val="FF0000"/>
          <w:u w:val="single"/>
        </w:rPr>
        <w:t>ANSWER: The common information under TCP section is S</w:t>
      </w:r>
      <w:r>
        <w:rPr>
          <w:color w:val="FF0000"/>
          <w:u w:val="single"/>
        </w:rPr>
        <w:t>ource</w:t>
      </w:r>
      <w:r w:rsidRPr="004B6BE3">
        <w:rPr>
          <w:color w:val="FF0000"/>
          <w:u w:val="single"/>
        </w:rPr>
        <w:t xml:space="preserve"> Port number </w:t>
      </w:r>
      <w:r>
        <w:rPr>
          <w:color w:val="FF0000"/>
          <w:u w:val="single"/>
        </w:rPr>
        <w:t xml:space="preserve">1025 </w:t>
      </w:r>
      <w:r w:rsidRPr="004B6BE3">
        <w:rPr>
          <w:color w:val="FF0000"/>
          <w:u w:val="single"/>
        </w:rPr>
        <w:t>and D</w:t>
      </w:r>
      <w:r>
        <w:rPr>
          <w:color w:val="FF0000"/>
          <w:u w:val="single"/>
        </w:rPr>
        <w:t>e</w:t>
      </w:r>
      <w:r w:rsidRPr="004B6BE3">
        <w:rPr>
          <w:color w:val="FF0000"/>
          <w:u w:val="single"/>
        </w:rPr>
        <w:t>st</w:t>
      </w:r>
      <w:r>
        <w:rPr>
          <w:color w:val="FF0000"/>
          <w:u w:val="single"/>
        </w:rPr>
        <w:t>ination</w:t>
      </w:r>
      <w:r w:rsidRPr="004B6BE3">
        <w:rPr>
          <w:color w:val="FF0000"/>
          <w:u w:val="single"/>
        </w:rPr>
        <w:t xml:space="preserve"> Port</w:t>
      </w:r>
      <w:r>
        <w:rPr>
          <w:color w:val="FF0000"/>
          <w:u w:val="single"/>
        </w:rPr>
        <w:t xml:space="preserve"> 80</w:t>
      </w:r>
      <w:r w:rsidRPr="004B6BE3">
        <w:rPr>
          <w:color w:val="FF0000"/>
          <w:u w:val="single"/>
        </w:rPr>
        <w:t xml:space="preserve"> number and is associated with Layer 4</w:t>
      </w:r>
      <w:r>
        <w:rPr>
          <w:color w:val="FF0000"/>
          <w:u w:val="single"/>
        </w:rPr>
        <w:t>.</w:t>
      </w:r>
      <w:r w:rsidRPr="004B6BE3">
        <w:t xml:space="preserve"> </w:t>
      </w:r>
    </w:p>
    <w:p w14:paraId="55A98048" w14:textId="77777777" w:rsidR="00383961" w:rsidRDefault="00C2302F" w:rsidP="00C2302F">
      <w:pPr>
        <w:pStyle w:val="BodyTextL50"/>
      </w:pPr>
      <w:r>
        <w:t xml:space="preserve">What is the </w:t>
      </w:r>
      <w:r w:rsidRPr="00C2302F">
        <w:rPr>
          <w:b/>
        </w:rPr>
        <w:t>Host</w:t>
      </w:r>
      <w:r>
        <w:t xml:space="preserve"> listed under the </w:t>
      </w:r>
      <w:r>
        <w:rPr>
          <w:b/>
        </w:rPr>
        <w:t xml:space="preserve">HTTP </w:t>
      </w:r>
      <w:r>
        <w:t>section</w:t>
      </w:r>
      <w:r w:rsidR="00072206" w:rsidRPr="00072206">
        <w:t xml:space="preserve"> </w:t>
      </w:r>
      <w:r w:rsidR="00072206">
        <w:t xml:space="preserve">of the </w:t>
      </w:r>
      <w:r w:rsidR="00072206">
        <w:rPr>
          <w:b/>
        </w:rPr>
        <w:t>PDU Details</w:t>
      </w:r>
      <w:r w:rsidR="00B91005">
        <w:t>?</w:t>
      </w:r>
      <w:r>
        <w:t xml:space="preserve"> </w:t>
      </w:r>
      <w:r w:rsidR="00B91005">
        <w:t>W</w:t>
      </w:r>
      <w:r>
        <w:t xml:space="preserve">hat layer would this information </w:t>
      </w:r>
      <w:r w:rsidR="00B91005">
        <w:t xml:space="preserve">be </w:t>
      </w:r>
      <w:r>
        <w:t>associate</w:t>
      </w:r>
      <w:r w:rsidR="00B91005">
        <w:t>d</w:t>
      </w:r>
      <w:r>
        <w:t xml:space="preserve"> with under the </w:t>
      </w:r>
      <w:r>
        <w:rPr>
          <w:b/>
        </w:rPr>
        <w:t xml:space="preserve">OSI Model </w:t>
      </w:r>
      <w:r w:rsidR="00383961">
        <w:t>tab?</w:t>
      </w:r>
    </w:p>
    <w:p w14:paraId="102C7FB5" w14:textId="1271E269" w:rsidR="004B6BE3" w:rsidRPr="004B6BE3" w:rsidRDefault="004B6BE3" w:rsidP="00C2302F">
      <w:pPr>
        <w:pStyle w:val="BodyTextL50"/>
        <w:rPr>
          <w:color w:val="FF0000"/>
          <w:u w:val="single"/>
        </w:rPr>
      </w:pPr>
      <w:r w:rsidRPr="004B6BE3">
        <w:rPr>
          <w:color w:val="FF0000"/>
          <w:u w:val="single"/>
        </w:rPr>
        <w:t xml:space="preserve">ANSWER: The Host listed under HTTP and PDU details is </w:t>
      </w:r>
      <w:hyperlink r:id="rId11" w:history="1">
        <w:r w:rsidRPr="004B6BE3">
          <w:rPr>
            <w:rStyle w:val="Hyperlink"/>
            <w:color w:val="FF0000"/>
          </w:rPr>
          <w:t>www.osi.local</w:t>
        </w:r>
      </w:hyperlink>
      <w:r w:rsidRPr="004B6BE3">
        <w:rPr>
          <w:color w:val="FF0000"/>
          <w:u w:val="single"/>
        </w:rPr>
        <w:t xml:space="preserve"> and is associated with Layer 7.</w:t>
      </w:r>
    </w:p>
    <w:p w14:paraId="5AB05DE2" w14:textId="77777777" w:rsidR="00C2302F" w:rsidRPr="00B17740" w:rsidRDefault="00C2302F" w:rsidP="00B17740">
      <w:pPr>
        <w:pStyle w:val="SubStepAlpha"/>
      </w:pPr>
      <w:r w:rsidRPr="00B17740">
        <w:t xml:space="preserve">Click the next </w:t>
      </w:r>
      <w:r w:rsidR="00B52121" w:rsidRPr="00B17740">
        <w:t xml:space="preserve">colored square box under the </w:t>
      </w:r>
      <w:r w:rsidR="0029766B" w:rsidRPr="001A63F2">
        <w:rPr>
          <w:b/>
        </w:rPr>
        <w:t>Event List</w:t>
      </w:r>
      <w:r w:rsidR="0029766B">
        <w:rPr>
          <w:b/>
        </w:rPr>
        <w:t xml:space="preserve"> </w:t>
      </w:r>
      <w:r w:rsidR="0029766B" w:rsidRPr="00F64934">
        <w:t>&gt;</w:t>
      </w:r>
      <w:r w:rsidR="0029766B" w:rsidRPr="001A63F2">
        <w:rPr>
          <w:b/>
        </w:rPr>
        <w:t xml:space="preserve"> Info</w:t>
      </w:r>
      <w:r w:rsidR="0029766B">
        <w:t xml:space="preserve"> column</w:t>
      </w:r>
      <w:r w:rsidR="00B52121" w:rsidRPr="00B17740">
        <w:t>. Only</w:t>
      </w:r>
      <w:r w:rsidR="0075225A" w:rsidRPr="00B17740">
        <w:t xml:space="preserve"> </w:t>
      </w:r>
      <w:r w:rsidR="00B52121" w:rsidRPr="00B17740">
        <w:t>Layer 1 is active</w:t>
      </w:r>
      <w:r w:rsidR="0075225A" w:rsidRPr="00B17740">
        <w:t xml:space="preserve"> (not grayed out)</w:t>
      </w:r>
      <w:r w:rsidR="00B52121" w:rsidRPr="00B17740">
        <w:t>. The device is moving the frame from the buffer and placing it on</w:t>
      </w:r>
      <w:r w:rsidR="0029766B">
        <w:t xml:space="preserve"> </w:t>
      </w:r>
      <w:r w:rsidR="00B52121" w:rsidRPr="00B17740">
        <w:t>to the network</w:t>
      </w:r>
      <w:r w:rsidR="00B52121" w:rsidRPr="0075225A">
        <w:t>.</w:t>
      </w:r>
    </w:p>
    <w:p w14:paraId="3B0E9FE3" w14:textId="77777777" w:rsidR="00B52121" w:rsidRPr="0075225A" w:rsidRDefault="00B52121" w:rsidP="00B52121">
      <w:pPr>
        <w:pStyle w:val="SubStepAlpha"/>
        <w:rPr>
          <w:shd w:val="clear" w:color="auto" w:fill="BFBFBF"/>
        </w:rPr>
      </w:pPr>
      <w:r w:rsidRPr="00B52121">
        <w:t>Adv</w:t>
      </w:r>
      <w:r>
        <w:t xml:space="preserve">ance to the next HTTP </w:t>
      </w:r>
      <w:r w:rsidRPr="00B52121">
        <w:rPr>
          <w:b/>
        </w:rPr>
        <w:t>Info</w:t>
      </w:r>
      <w:r>
        <w:t xml:space="preserve"> box within the </w:t>
      </w:r>
      <w:r w:rsidRPr="00B52121">
        <w:rPr>
          <w:b/>
        </w:rPr>
        <w:t>Event List</w:t>
      </w:r>
      <w:r w:rsidR="0075225A">
        <w:rPr>
          <w:b/>
        </w:rPr>
        <w:t xml:space="preserve"> </w:t>
      </w:r>
      <w:r w:rsidR="0075225A">
        <w:t>and click the colored square box</w:t>
      </w:r>
      <w:r w:rsidR="00EC4151">
        <w:t>. This window</w:t>
      </w:r>
      <w:r>
        <w:t xml:space="preserve"> contains both </w:t>
      </w:r>
      <w:r>
        <w:rPr>
          <w:b/>
        </w:rPr>
        <w:t xml:space="preserve">In Layers </w:t>
      </w:r>
      <w:r>
        <w:t xml:space="preserve">and </w:t>
      </w:r>
      <w:r>
        <w:rPr>
          <w:b/>
        </w:rPr>
        <w:t>Out Layers</w:t>
      </w:r>
      <w:r>
        <w:t>. Notice the direction of the arrow directly under the</w:t>
      </w:r>
      <w:r>
        <w:rPr>
          <w:b/>
        </w:rPr>
        <w:t xml:space="preserve"> In Layers</w:t>
      </w:r>
      <w:r>
        <w:t xml:space="preserve"> column</w:t>
      </w:r>
      <w:r w:rsidR="00335F31">
        <w:t>;</w:t>
      </w:r>
      <w:r>
        <w:t xml:space="preserve"> it is pointing up</w:t>
      </w:r>
      <w:r w:rsidR="00335F31">
        <w:t>ward</w:t>
      </w:r>
      <w:r w:rsidR="00B91005">
        <w:t>,</w:t>
      </w:r>
      <w:r>
        <w:t xml:space="preserve"> indicating the direction the information is travelling. Scroll through these layers making note of the items previously </w:t>
      </w:r>
      <w:r w:rsidR="00B91005">
        <w:t>viewed</w:t>
      </w:r>
      <w:r>
        <w:t>. At the top of the column the arrow points to the right</w:t>
      </w:r>
      <w:r w:rsidR="00B91005">
        <w:t>. This</w:t>
      </w:r>
      <w:r>
        <w:t xml:space="preserve"> denot</w:t>
      </w:r>
      <w:r w:rsidR="00B91005">
        <w:t>es</w:t>
      </w:r>
      <w:r>
        <w:t xml:space="preserve"> that the server is now sending the information back to the client. </w:t>
      </w:r>
    </w:p>
    <w:p w14:paraId="3B1899D0" w14:textId="77777777" w:rsidR="00D86268" w:rsidRDefault="0075225A" w:rsidP="0075225A">
      <w:pPr>
        <w:pStyle w:val="SubStepAlpha"/>
        <w:numPr>
          <w:ilvl w:val="0"/>
          <w:numId w:val="0"/>
        </w:numPr>
        <w:ind w:left="720"/>
      </w:pPr>
      <w:r>
        <w:t xml:space="preserve">Comparing the information displayed in the </w:t>
      </w:r>
      <w:r>
        <w:rPr>
          <w:b/>
        </w:rPr>
        <w:t>In Layers</w:t>
      </w:r>
      <w:r>
        <w:t xml:space="preserve"> column with that of the </w:t>
      </w:r>
      <w:r>
        <w:rPr>
          <w:b/>
        </w:rPr>
        <w:t>Out Layers</w:t>
      </w:r>
      <w:r>
        <w:t xml:space="preserve"> column</w:t>
      </w:r>
      <w:r w:rsidR="00B91005">
        <w:t>,</w:t>
      </w:r>
      <w:r>
        <w:t xml:space="preserve"> what are the major differences?</w:t>
      </w:r>
    </w:p>
    <w:p w14:paraId="21CFA478" w14:textId="3500B07C" w:rsidR="00814B08" w:rsidRPr="0058509B" w:rsidRDefault="00814B08" w:rsidP="0075225A">
      <w:pPr>
        <w:pStyle w:val="SubStepAlpha"/>
        <w:numPr>
          <w:ilvl w:val="0"/>
          <w:numId w:val="0"/>
        </w:numPr>
        <w:ind w:left="72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ANSWER: The major differences is in SRC port and Destination port (LAYER4) and source </w:t>
      </w:r>
      <w:proofErr w:type="gramStart"/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IP 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and</w:t>
      </w:r>
      <w:proofErr w:type="gramEnd"/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destination Ip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(LAYER 3) both swapped.</w:t>
      </w:r>
    </w:p>
    <w:p w14:paraId="3AACD411" w14:textId="0E62C7CF" w:rsidR="00814B08" w:rsidRPr="0058509B" w:rsidRDefault="00814B08" w:rsidP="0075225A">
      <w:pPr>
        <w:pStyle w:val="SubStepAlpha"/>
        <w:numPr>
          <w:ilvl w:val="0"/>
          <w:numId w:val="0"/>
        </w:numPr>
        <w:ind w:left="72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LAYER4: inbound: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SRC port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:1025,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Destination port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:80 // </w:t>
      </w:r>
      <w:r w:rsidR="0058509B"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outbound: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SRC port: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80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Destination port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:1025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 </w:t>
      </w:r>
    </w:p>
    <w:p w14:paraId="0C0C82CF" w14:textId="7D7BB315" w:rsidR="00814B08" w:rsidRPr="0058509B" w:rsidRDefault="00814B08" w:rsidP="0075225A">
      <w:pPr>
        <w:pStyle w:val="SubStepAlpha"/>
        <w:numPr>
          <w:ilvl w:val="0"/>
          <w:numId w:val="0"/>
        </w:numPr>
        <w:ind w:left="720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LAYER3: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inbound: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SRC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IP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192.168.1.1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Destination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IP: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192.168.1.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254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   //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outbound: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SRC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IP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: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192.168.1.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254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 Destination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IP: </w:t>
      </w:r>
      <w:r w:rsidRPr="0058509B">
        <w:rPr>
          <w:rFonts w:asciiTheme="minorHAnsi" w:hAnsiTheme="minorHAnsi" w:cstheme="minorHAnsi"/>
          <w:color w:val="FF0000"/>
          <w:sz w:val="24"/>
          <w:szCs w:val="24"/>
          <w:u w:val="single"/>
        </w:rPr>
        <w:t>192.168.1.1</w:t>
      </w:r>
    </w:p>
    <w:p w14:paraId="70B224FC" w14:textId="2487C604" w:rsidR="00814B08" w:rsidRDefault="00814B08" w:rsidP="00814B08">
      <w:pPr>
        <w:pStyle w:val="SubStepAlpha"/>
        <w:numPr>
          <w:ilvl w:val="0"/>
          <w:numId w:val="0"/>
        </w:numPr>
        <w:ind w:left="720" w:hanging="360"/>
      </w:pPr>
    </w:p>
    <w:p w14:paraId="0D27FDDA" w14:textId="77777777" w:rsidR="00AB5482" w:rsidRPr="00AB5482" w:rsidRDefault="00AB5482" w:rsidP="00B52121">
      <w:pPr>
        <w:pStyle w:val="SubStepAlpha"/>
        <w:rPr>
          <w:shd w:val="clear" w:color="auto" w:fill="BFBFBF"/>
        </w:rPr>
      </w:pPr>
      <w:r>
        <w:t xml:space="preserve">Click the </w:t>
      </w:r>
      <w:r>
        <w:rPr>
          <w:b/>
        </w:rPr>
        <w:t>Outbound PDU Details</w:t>
      </w:r>
      <w:r>
        <w:t xml:space="preserve"> tab. Scroll down to the </w:t>
      </w:r>
      <w:r>
        <w:rPr>
          <w:b/>
        </w:rPr>
        <w:t>HTTP</w:t>
      </w:r>
      <w:r>
        <w:t xml:space="preserve"> section. </w:t>
      </w:r>
    </w:p>
    <w:p w14:paraId="5242407A" w14:textId="77777777" w:rsidR="00D86268" w:rsidRDefault="00AB5482" w:rsidP="00B17740">
      <w:pPr>
        <w:pStyle w:val="BodyTextL50"/>
      </w:pPr>
      <w:r>
        <w:t xml:space="preserve">What is the </w:t>
      </w:r>
      <w:r w:rsidR="002B0AC7">
        <w:t xml:space="preserve">first line in the </w:t>
      </w:r>
      <w:r>
        <w:t>HTTP message that display</w:t>
      </w:r>
      <w:r w:rsidR="00335F31">
        <w:t>s</w:t>
      </w:r>
      <w:r>
        <w:t>?</w:t>
      </w:r>
    </w:p>
    <w:p w14:paraId="5586222B" w14:textId="5FFFC338" w:rsidR="00814B08" w:rsidRPr="00814B08" w:rsidRDefault="00814B08" w:rsidP="00B17740">
      <w:pPr>
        <w:pStyle w:val="BodyTextL50"/>
        <w:rPr>
          <w:color w:val="FF0000"/>
        </w:rPr>
      </w:pPr>
      <w:r w:rsidRPr="00814B08">
        <w:rPr>
          <w:color w:val="FF0000"/>
        </w:rPr>
        <w:t xml:space="preserve">HTTP </w:t>
      </w:r>
      <w:r w:rsidRPr="00814B08">
        <w:rPr>
          <w:color w:val="FF0000"/>
        </w:rPr>
        <w:t>Data: Connection</w:t>
      </w:r>
      <w:r w:rsidRPr="00814B08">
        <w:rPr>
          <w:color w:val="FF0000"/>
        </w:rPr>
        <w:t>: close</w:t>
      </w:r>
      <w:r w:rsidRPr="00814B08">
        <w:rPr>
          <w:color w:val="FF0000"/>
        </w:rPr>
        <w:br/>
        <w:t>Content-Length: 170</w:t>
      </w:r>
      <w:r w:rsidRPr="00814B08">
        <w:rPr>
          <w:color w:val="FF0000"/>
        </w:rPr>
        <w:br/>
        <w:t>Content-Type: text/html</w:t>
      </w:r>
      <w:r w:rsidRPr="00814B08">
        <w:rPr>
          <w:color w:val="FF0000"/>
        </w:rPr>
        <w:br/>
        <w:t>Server: PT-Server/5.2</w:t>
      </w:r>
    </w:p>
    <w:p w14:paraId="1F9CEE7F" w14:textId="6C54ACEE" w:rsidR="00B17740" w:rsidRPr="00AB5482" w:rsidRDefault="00B17740" w:rsidP="00B17740">
      <w:pPr>
        <w:pStyle w:val="SubStepAlpha"/>
        <w:rPr>
          <w:shd w:val="clear" w:color="auto" w:fill="BFBFBF"/>
        </w:rPr>
      </w:pPr>
      <w:r>
        <w:t xml:space="preserve">Click the </w:t>
      </w:r>
      <w:r w:rsidR="00814B08">
        <w:t>last-colored</w:t>
      </w:r>
      <w:r>
        <w:t xml:space="preserve"> square </w:t>
      </w:r>
      <w:r w:rsidR="00335F31">
        <w:t xml:space="preserve">box </w:t>
      </w:r>
      <w:r>
        <w:t xml:space="preserve">under the </w:t>
      </w:r>
      <w:r>
        <w:rPr>
          <w:b/>
        </w:rPr>
        <w:t>Info</w:t>
      </w:r>
      <w:r>
        <w:t xml:space="preserve"> column. How many tabs are displayed with this event and why? </w:t>
      </w:r>
    </w:p>
    <w:p w14:paraId="6DE98838" w14:textId="20C2A60D" w:rsidR="00D86268" w:rsidRPr="0058509B" w:rsidRDefault="0058509B" w:rsidP="00D86268">
      <w:pPr>
        <w:pStyle w:val="BodyTextL50"/>
        <w:rPr>
          <w:color w:val="FF0000"/>
          <w:u w:val="single"/>
        </w:rPr>
      </w:pPr>
      <w:r w:rsidRPr="0058509B">
        <w:rPr>
          <w:color w:val="FF0000"/>
          <w:u w:val="single"/>
        </w:rPr>
        <w:t xml:space="preserve">TW0 tabs: OSI model and Inbound </w:t>
      </w:r>
      <w:proofErr w:type="gramStart"/>
      <w:r w:rsidRPr="0058509B">
        <w:rPr>
          <w:color w:val="FF0000"/>
          <w:u w:val="single"/>
        </w:rPr>
        <w:t>details :only</w:t>
      </w:r>
      <w:proofErr w:type="gramEnd"/>
      <w:r w:rsidRPr="0058509B">
        <w:rPr>
          <w:color w:val="FF0000"/>
          <w:u w:val="single"/>
        </w:rPr>
        <w:t xml:space="preserve"> inlayers. There is NO outbound details.</w:t>
      </w:r>
    </w:p>
    <w:p w14:paraId="331BB937" w14:textId="77777777" w:rsidR="00AB5482" w:rsidRDefault="008C6297" w:rsidP="008C6297">
      <w:pPr>
        <w:pStyle w:val="PartHead"/>
      </w:pPr>
      <w:r w:rsidRPr="008C6297">
        <w:t>Display Elements of</w:t>
      </w:r>
      <w:r>
        <w:t xml:space="preserve"> the</w:t>
      </w:r>
      <w:r w:rsidRPr="008C6297">
        <w:t xml:space="preserve"> TCP/IP Protocol Suite</w:t>
      </w:r>
    </w:p>
    <w:p w14:paraId="499D49F9" w14:textId="77777777" w:rsidR="008C6297" w:rsidRDefault="008C6297" w:rsidP="008C6297">
      <w:pPr>
        <w:pStyle w:val="BodyTextL25"/>
      </w:pPr>
      <w:r>
        <w:t xml:space="preserve">In Part 2 of this </w:t>
      </w:r>
      <w:r w:rsidR="00E8131B">
        <w:t>activity</w:t>
      </w:r>
      <w:r>
        <w:t xml:space="preserve">, you will use </w:t>
      </w:r>
      <w:r w:rsidR="00D10E37">
        <w:t xml:space="preserve">the </w:t>
      </w:r>
      <w:r>
        <w:t xml:space="preserve">Packet Tracer Simulation mode to view and examine some of the other protocols </w:t>
      </w:r>
      <w:r w:rsidR="00D10E37">
        <w:t>comprising of</w:t>
      </w:r>
      <w:r>
        <w:t xml:space="preserve"> the TCP/IP </w:t>
      </w:r>
      <w:r w:rsidR="00D10E37">
        <w:t>s</w:t>
      </w:r>
      <w:r>
        <w:t>uite.</w:t>
      </w:r>
    </w:p>
    <w:p w14:paraId="322BAAE0" w14:textId="77777777" w:rsidR="008C6297" w:rsidRDefault="008C6297" w:rsidP="008C6297">
      <w:pPr>
        <w:pStyle w:val="StepHead"/>
      </w:pPr>
      <w:r>
        <w:lastRenderedPageBreak/>
        <w:t>View Additional Events</w:t>
      </w:r>
    </w:p>
    <w:p w14:paraId="50472FE9" w14:textId="77777777" w:rsidR="008C6297" w:rsidRDefault="008C6297" w:rsidP="008C6297">
      <w:pPr>
        <w:pStyle w:val="SubStepAlpha"/>
      </w:pPr>
      <w:r>
        <w:t xml:space="preserve">Close any open PDU </w:t>
      </w:r>
      <w:r w:rsidR="00E05E53">
        <w:t>i</w:t>
      </w:r>
      <w:r>
        <w:t xml:space="preserve">nformation </w:t>
      </w:r>
      <w:r w:rsidR="00D10E37">
        <w:t>windows</w:t>
      </w:r>
      <w:r>
        <w:t>.</w:t>
      </w:r>
    </w:p>
    <w:p w14:paraId="5605E3FF" w14:textId="77777777" w:rsidR="008C6297" w:rsidRDefault="00D10E37" w:rsidP="008C6297">
      <w:pPr>
        <w:pStyle w:val="SubStepAlpha"/>
      </w:pPr>
      <w:r>
        <w:t>In the Event List Filters &gt; Visible Events section, c</w:t>
      </w:r>
      <w:r w:rsidR="008C6297">
        <w:t xml:space="preserve">lick </w:t>
      </w:r>
      <w:r w:rsidR="008C6297">
        <w:rPr>
          <w:b/>
        </w:rPr>
        <w:t>Show All</w:t>
      </w:r>
      <w:r w:rsidR="008C6297">
        <w:t>.</w:t>
      </w:r>
    </w:p>
    <w:p w14:paraId="3B088C1F" w14:textId="77777777" w:rsidR="00A777BF" w:rsidRDefault="00EE77C6" w:rsidP="00EE77C6">
      <w:pPr>
        <w:pStyle w:val="BodyTextL50"/>
      </w:pPr>
      <w:r>
        <w:t>What additi</w:t>
      </w:r>
      <w:r w:rsidR="00A777BF">
        <w:t>onal Event Types are displayed?</w:t>
      </w:r>
    </w:p>
    <w:p w14:paraId="42A97426" w14:textId="6BA3E081" w:rsidR="0058509B" w:rsidRPr="0058509B" w:rsidRDefault="0058509B" w:rsidP="00EE77C6">
      <w:pPr>
        <w:pStyle w:val="BodyTextL50"/>
        <w:rPr>
          <w:rFonts w:asciiTheme="minorHAnsi" w:hAnsiTheme="minorHAnsi" w:cstheme="minorHAnsi"/>
          <w:u w:val="single"/>
        </w:rPr>
      </w:pPr>
      <w:r w:rsidRPr="0058509B">
        <w:rPr>
          <w:rFonts w:asciiTheme="minorHAnsi" w:hAnsiTheme="minorHAnsi" w:cstheme="minorHAnsi"/>
          <w:color w:val="FF0000"/>
          <w:sz w:val="26"/>
          <w:szCs w:val="26"/>
          <w:u w:val="single"/>
          <w:shd w:val="clear" w:color="auto" w:fill="FFFFFF"/>
        </w:rPr>
        <w:t xml:space="preserve">ARP, DNS, </w:t>
      </w:r>
      <w:proofErr w:type="gramStart"/>
      <w:r w:rsidRPr="0058509B">
        <w:rPr>
          <w:rFonts w:asciiTheme="minorHAnsi" w:hAnsiTheme="minorHAnsi" w:cstheme="minorHAnsi"/>
          <w:color w:val="FF0000"/>
          <w:sz w:val="26"/>
          <w:szCs w:val="26"/>
          <w:u w:val="single"/>
          <w:shd w:val="clear" w:color="auto" w:fill="FFFFFF"/>
        </w:rPr>
        <w:t>TCP</w:t>
      </w:r>
      <w:proofErr w:type="gramEnd"/>
      <w:r w:rsidRPr="0058509B">
        <w:rPr>
          <w:rFonts w:asciiTheme="minorHAnsi" w:hAnsiTheme="minorHAnsi" w:cstheme="minorHAnsi"/>
          <w:color w:val="FF0000"/>
          <w:sz w:val="26"/>
          <w:szCs w:val="26"/>
          <w:u w:val="single"/>
          <w:shd w:val="clear" w:color="auto" w:fill="FFFFFF"/>
        </w:rPr>
        <w:t xml:space="preserve"> and HTTP</w:t>
      </w:r>
    </w:p>
    <w:p w14:paraId="5F6F2D26" w14:textId="77777777" w:rsidR="00EE77C6" w:rsidRDefault="00EE77C6" w:rsidP="00EE77C6">
      <w:pPr>
        <w:pStyle w:val="BodyTextL50"/>
      </w:pPr>
      <w:r>
        <w:t xml:space="preserve">These extra entries play various roles within the TCP/IP suite. If </w:t>
      </w:r>
      <w:r w:rsidR="008A18DF">
        <w:t>the Address Resolution Protocol (</w:t>
      </w:r>
      <w:r>
        <w:t>ARP</w:t>
      </w:r>
      <w:r w:rsidR="008A18DF">
        <w:t>)</w:t>
      </w:r>
      <w:r>
        <w:t xml:space="preserve"> is listed</w:t>
      </w:r>
      <w:r w:rsidR="00827D8A">
        <w:t>,</w:t>
      </w:r>
      <w:r>
        <w:t xml:space="preserve"> it </w:t>
      </w:r>
      <w:r w:rsidR="008A18DF">
        <w:t xml:space="preserve">searches </w:t>
      </w:r>
      <w:r>
        <w:t>MAC addresses</w:t>
      </w:r>
      <w:r w:rsidR="008A18DF">
        <w:t>.</w:t>
      </w:r>
      <w:r>
        <w:t xml:space="preserve"> DNS is responsible for converting a name (</w:t>
      </w:r>
      <w:r w:rsidR="008A18DF">
        <w:t>for example,</w:t>
      </w:r>
      <w:r>
        <w:t xml:space="preserve"> </w:t>
      </w:r>
      <w:r w:rsidRPr="009E1A34">
        <w:rPr>
          <w:b/>
        </w:rPr>
        <w:t>www.osi.local</w:t>
      </w:r>
      <w:r>
        <w:t>) to an IP address</w:t>
      </w:r>
      <w:r w:rsidR="00827D8A">
        <w:t>.</w:t>
      </w:r>
      <w:r>
        <w:t xml:space="preserve"> </w:t>
      </w:r>
      <w:r w:rsidR="00827D8A">
        <w:t>T</w:t>
      </w:r>
      <w:r w:rsidR="00636603">
        <w:t xml:space="preserve">he additional </w:t>
      </w:r>
      <w:r>
        <w:t>TCP</w:t>
      </w:r>
      <w:r w:rsidR="00636603">
        <w:t xml:space="preserve"> events are</w:t>
      </w:r>
      <w:r>
        <w:t xml:space="preserve"> responsible for connecting, agreeing on communication pa</w:t>
      </w:r>
      <w:r w:rsidR="00E1703E">
        <w:t>rameters</w:t>
      </w:r>
      <w:r w:rsidR="008A18DF">
        <w:t>,</w:t>
      </w:r>
      <w:r w:rsidR="00E1703E">
        <w:t xml:space="preserve"> and disconnecting the communications sessions between the </w:t>
      </w:r>
      <w:r>
        <w:t>device</w:t>
      </w:r>
      <w:r w:rsidR="00E1703E">
        <w:t>s</w:t>
      </w:r>
      <w:r>
        <w:t xml:space="preserve">. These protocols have been mentioned </w:t>
      </w:r>
      <w:r w:rsidR="002B0AC7">
        <w:t>previously</w:t>
      </w:r>
      <w:r>
        <w:t xml:space="preserve"> and will be further discussed as the course progresses. Currently there are over 35 possible protocols (event types) available for capture within Packet Tracer.</w:t>
      </w:r>
    </w:p>
    <w:p w14:paraId="4723ECBC" w14:textId="77777777" w:rsidR="00856191" w:rsidRDefault="00856191" w:rsidP="002B0AC7">
      <w:pPr>
        <w:pStyle w:val="SubStepAlpha"/>
      </w:pPr>
      <w:r>
        <w:t xml:space="preserve">Click the first DNS event </w:t>
      </w:r>
      <w:r w:rsidR="008A18DF">
        <w:t xml:space="preserve">in </w:t>
      </w:r>
      <w:r>
        <w:t xml:space="preserve">the </w:t>
      </w:r>
      <w:r>
        <w:rPr>
          <w:b/>
        </w:rPr>
        <w:t>Info</w:t>
      </w:r>
      <w:r>
        <w:t xml:space="preserve"> column.</w:t>
      </w:r>
      <w:r w:rsidR="002B0AC7">
        <w:t xml:space="preserve"> Explore the </w:t>
      </w:r>
      <w:r w:rsidR="002B0AC7">
        <w:rPr>
          <w:b/>
        </w:rPr>
        <w:t>OSI Model</w:t>
      </w:r>
      <w:r w:rsidR="002B0AC7">
        <w:t xml:space="preserve"> and </w:t>
      </w:r>
      <w:r w:rsidR="002B0AC7">
        <w:rPr>
          <w:b/>
        </w:rPr>
        <w:t>PDU Detail</w:t>
      </w:r>
      <w:r w:rsidR="00636603">
        <w:t xml:space="preserve"> tabs and note the encapsulation process. As you look at the </w:t>
      </w:r>
      <w:r w:rsidR="00636603">
        <w:rPr>
          <w:b/>
        </w:rPr>
        <w:t>OSI Model</w:t>
      </w:r>
      <w:r w:rsidR="00636603">
        <w:t xml:space="preserve"> tab with </w:t>
      </w:r>
      <w:r w:rsidR="00636603">
        <w:rPr>
          <w:b/>
        </w:rPr>
        <w:t xml:space="preserve">Layer </w:t>
      </w:r>
      <w:r w:rsidR="00636603" w:rsidRPr="0082474F">
        <w:rPr>
          <w:b/>
        </w:rPr>
        <w:t>7</w:t>
      </w:r>
      <w:r w:rsidR="00636603">
        <w:t xml:space="preserve"> highlighted</w:t>
      </w:r>
      <w:r w:rsidR="00827D8A">
        <w:t>,</w:t>
      </w:r>
      <w:r w:rsidR="00636603">
        <w:t xml:space="preserve"> </w:t>
      </w:r>
      <w:r w:rsidR="00636603" w:rsidRPr="00636603">
        <w:t>a</w:t>
      </w:r>
      <w:r w:rsidR="00636603">
        <w:t xml:space="preserve"> description of what is occurring is listed directly below the </w:t>
      </w:r>
      <w:r w:rsidR="00636603">
        <w:rPr>
          <w:b/>
        </w:rPr>
        <w:t>In Layers</w:t>
      </w:r>
      <w:r w:rsidR="00636603">
        <w:t xml:space="preserve"> and </w:t>
      </w:r>
      <w:r w:rsidR="00636603">
        <w:rPr>
          <w:b/>
        </w:rPr>
        <w:t>Out Layers</w:t>
      </w:r>
      <w:r w:rsidR="00636603">
        <w:t xml:space="preserve"> (</w:t>
      </w:r>
      <w:r w:rsidR="008A18DF">
        <w:t>“</w:t>
      </w:r>
      <w:r w:rsidR="002B0AC7" w:rsidRPr="002B0AC7">
        <w:t>1. The DNS client sends a DNS query to the DNS server.</w:t>
      </w:r>
      <w:r w:rsidR="008A18DF">
        <w:t>”</w:t>
      </w:r>
      <w:r w:rsidR="00636603">
        <w:t>).</w:t>
      </w:r>
      <w:r w:rsidR="00E1703E">
        <w:t xml:space="preserve"> This is very useful information to help understand what is occurring during the communication process.</w:t>
      </w:r>
    </w:p>
    <w:p w14:paraId="483DD1A5" w14:textId="77777777" w:rsidR="009B40F4" w:rsidRDefault="00856191" w:rsidP="00A3186E">
      <w:pPr>
        <w:pStyle w:val="SubStepAlpha"/>
      </w:pPr>
      <w:r>
        <w:t xml:space="preserve">Click the </w:t>
      </w:r>
      <w:r>
        <w:rPr>
          <w:b/>
        </w:rPr>
        <w:t xml:space="preserve">Outbound PDU Details </w:t>
      </w:r>
      <w:r>
        <w:t xml:space="preserve">tab. What information is listed </w:t>
      </w:r>
      <w:r w:rsidR="00C709F4">
        <w:t xml:space="preserve">in </w:t>
      </w:r>
      <w:r>
        <w:t xml:space="preserve">the </w:t>
      </w:r>
      <w:r w:rsidRPr="00EE28F9">
        <w:rPr>
          <w:b/>
        </w:rPr>
        <w:t>NAME</w:t>
      </w:r>
      <w:r>
        <w:t>: in the DNS QUERY section?</w:t>
      </w:r>
    </w:p>
    <w:p w14:paraId="04EC0DA1" w14:textId="539FD522" w:rsidR="0058509B" w:rsidRPr="0058509B" w:rsidRDefault="0058509B" w:rsidP="0058509B">
      <w:pPr>
        <w:pStyle w:val="SubStepAlpha"/>
        <w:numPr>
          <w:ilvl w:val="0"/>
          <w:numId w:val="0"/>
        </w:numPr>
        <w:ind w:left="720"/>
        <w:rPr>
          <w:color w:val="FF0000"/>
          <w:u w:val="single"/>
        </w:rPr>
      </w:pPr>
      <w:r w:rsidRPr="0058509B">
        <w:rPr>
          <w:color w:val="FF0000"/>
          <w:u w:val="single"/>
        </w:rPr>
        <w:t>NAME (VARIABLE LENGTH</w:t>
      </w:r>
      <w:proofErr w:type="gramStart"/>
      <w:r w:rsidRPr="0058509B">
        <w:rPr>
          <w:color w:val="FF0000"/>
          <w:u w:val="single"/>
        </w:rPr>
        <w:t>):www.osi.local</w:t>
      </w:r>
      <w:proofErr w:type="gramEnd"/>
    </w:p>
    <w:p w14:paraId="58B270B8" w14:textId="77777777" w:rsidR="009B40F4" w:rsidRDefault="00856191" w:rsidP="00856191">
      <w:pPr>
        <w:pStyle w:val="SubStepAlpha"/>
      </w:pPr>
      <w:r>
        <w:t xml:space="preserve">Click the last DNS </w:t>
      </w:r>
      <w:r w:rsidRPr="00856191">
        <w:rPr>
          <w:b/>
        </w:rPr>
        <w:t>Info</w:t>
      </w:r>
      <w:r>
        <w:t xml:space="preserve"> colored square </w:t>
      </w:r>
      <w:r w:rsidR="0074074B">
        <w:t>box</w:t>
      </w:r>
      <w:r>
        <w:t xml:space="preserve"> in the</w:t>
      </w:r>
      <w:r w:rsidR="00636603">
        <w:t xml:space="preserve"> event</w:t>
      </w:r>
      <w:r>
        <w:t xml:space="preserve"> list. Which device is displayed?</w:t>
      </w:r>
    </w:p>
    <w:p w14:paraId="509B3841" w14:textId="1C584879" w:rsidR="00A777BF" w:rsidRPr="0058509B" w:rsidRDefault="0058509B" w:rsidP="00A777BF">
      <w:pPr>
        <w:pStyle w:val="BodyTextL50"/>
        <w:rPr>
          <w:color w:val="FF0000"/>
          <w:u w:val="single"/>
        </w:rPr>
      </w:pPr>
      <w:r w:rsidRPr="0058509B">
        <w:rPr>
          <w:color w:val="FF0000"/>
          <w:u w:val="single"/>
        </w:rPr>
        <w:t xml:space="preserve">The device is </w:t>
      </w:r>
      <w:proofErr w:type="gramStart"/>
      <w:r w:rsidR="002B782B" w:rsidRPr="0058509B">
        <w:rPr>
          <w:color w:val="FF0000"/>
          <w:u w:val="single"/>
        </w:rPr>
        <w:t>Web</w:t>
      </w:r>
      <w:proofErr w:type="gramEnd"/>
      <w:r w:rsidR="002B782B" w:rsidRPr="0058509B">
        <w:rPr>
          <w:color w:val="FF0000"/>
          <w:u w:val="single"/>
        </w:rPr>
        <w:t xml:space="preserve"> client</w:t>
      </w:r>
      <w:r w:rsidRPr="0058509B">
        <w:rPr>
          <w:color w:val="FF0000"/>
          <w:u w:val="single"/>
        </w:rPr>
        <w:t xml:space="preserve"> where the last DNS </w:t>
      </w:r>
      <w:proofErr w:type="gramStart"/>
      <w:r w:rsidRPr="0058509B">
        <w:rPr>
          <w:color w:val="FF0000"/>
          <w:u w:val="single"/>
        </w:rPr>
        <w:t>info .</w:t>
      </w:r>
      <w:proofErr w:type="gramEnd"/>
    </w:p>
    <w:p w14:paraId="6DCA07A7" w14:textId="77777777" w:rsidR="009B40F4" w:rsidRDefault="00856191" w:rsidP="00856191">
      <w:pPr>
        <w:pStyle w:val="BodyTextL50"/>
      </w:pPr>
      <w:r>
        <w:t xml:space="preserve">What is the value listed next to </w:t>
      </w:r>
      <w:r w:rsidRPr="00EE28F9">
        <w:rPr>
          <w:b/>
        </w:rPr>
        <w:t>ADDRESS</w:t>
      </w:r>
      <w:r>
        <w:t xml:space="preserve">: </w:t>
      </w:r>
      <w:r w:rsidR="00C709F4">
        <w:t>in</w:t>
      </w:r>
      <w:r>
        <w:t xml:space="preserve"> the DNS ANSWER section of the </w:t>
      </w:r>
      <w:r>
        <w:rPr>
          <w:b/>
        </w:rPr>
        <w:t>Inbound PDU Details</w:t>
      </w:r>
      <w:r w:rsidR="00A777BF">
        <w:t>?</w:t>
      </w:r>
    </w:p>
    <w:p w14:paraId="33BCEB14" w14:textId="1EE1A6FF" w:rsidR="002B782B" w:rsidRPr="002B782B" w:rsidRDefault="002B782B" w:rsidP="00856191">
      <w:pPr>
        <w:pStyle w:val="BodyTextL50"/>
        <w:rPr>
          <w:color w:val="FF0000"/>
          <w:u w:val="single"/>
        </w:rPr>
      </w:pPr>
      <w:r w:rsidRPr="002B782B">
        <w:rPr>
          <w:color w:val="FF0000"/>
          <w:u w:val="single"/>
        </w:rPr>
        <w:t>Ip address is 192.168.1.254</w:t>
      </w:r>
    </w:p>
    <w:p w14:paraId="34199A4E" w14:textId="77777777" w:rsidR="009B40F4" w:rsidRPr="002B782B" w:rsidRDefault="008B0751" w:rsidP="008B0751">
      <w:pPr>
        <w:pStyle w:val="SubStepAlpha"/>
        <w:rPr>
          <w:shd w:val="clear" w:color="auto" w:fill="BFBFBF"/>
        </w:rPr>
      </w:pPr>
      <w:r>
        <w:t xml:space="preserve">Find the first </w:t>
      </w:r>
      <w:r w:rsidRPr="008B0751">
        <w:rPr>
          <w:b/>
        </w:rPr>
        <w:t>HTTP</w:t>
      </w:r>
      <w:r w:rsidR="00E1703E">
        <w:t xml:space="preserve"> event in the list</w:t>
      </w:r>
      <w:r w:rsidR="00642863">
        <w:t xml:space="preserve"> and</w:t>
      </w:r>
      <w:r w:rsidR="00E1703E">
        <w:t xml:space="preserve"> c</w:t>
      </w:r>
      <w:r>
        <w:t xml:space="preserve">lick the colored square </w:t>
      </w:r>
      <w:r w:rsidR="00C709F4">
        <w:t xml:space="preserve">box </w:t>
      </w:r>
      <w:r>
        <w:t xml:space="preserve">of the </w:t>
      </w:r>
      <w:r w:rsidRPr="008B0751">
        <w:rPr>
          <w:b/>
        </w:rPr>
        <w:t>TCP</w:t>
      </w:r>
      <w:r w:rsidR="00E1703E">
        <w:t xml:space="preserve"> event immediately following this</w:t>
      </w:r>
      <w:r>
        <w:t xml:space="preserve"> event. Highlight </w:t>
      </w:r>
      <w:r w:rsidRPr="00EE28F9">
        <w:rPr>
          <w:b/>
        </w:rPr>
        <w:t>Layer 4</w:t>
      </w:r>
      <w:r>
        <w:t xml:space="preserve"> </w:t>
      </w:r>
      <w:r w:rsidR="00642863">
        <w:t xml:space="preserve">in </w:t>
      </w:r>
      <w:r>
        <w:t xml:space="preserve">the </w:t>
      </w:r>
      <w:r>
        <w:rPr>
          <w:b/>
        </w:rPr>
        <w:t>OSI Model</w:t>
      </w:r>
      <w:r>
        <w:t xml:space="preserve"> tab. In the numbered list directly below the </w:t>
      </w:r>
      <w:r>
        <w:rPr>
          <w:b/>
        </w:rPr>
        <w:t>In Layers</w:t>
      </w:r>
      <w:r>
        <w:t xml:space="preserve"> and </w:t>
      </w:r>
      <w:r>
        <w:rPr>
          <w:b/>
        </w:rPr>
        <w:t>Out Layers</w:t>
      </w:r>
      <w:r w:rsidR="00C709F4">
        <w:t>,</w:t>
      </w:r>
      <w:r>
        <w:t xml:space="preserve"> what is the information</w:t>
      </w:r>
      <w:r w:rsidR="00A777BF">
        <w:t xml:space="preserve"> displayed under items 4 and 5?</w:t>
      </w:r>
    </w:p>
    <w:p w14:paraId="0CCA4B6E" w14:textId="485C9E8D" w:rsidR="002B782B" w:rsidRPr="002B782B" w:rsidRDefault="002B782B" w:rsidP="002B782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  <w:color w:val="FF0000"/>
          <w:u w:val="single"/>
        </w:rPr>
        <w:t xml:space="preserve"> </w:t>
      </w:r>
      <w:r w:rsidRPr="002B782B">
        <w:rPr>
          <w:rFonts w:asciiTheme="minorHAnsi" w:hAnsiTheme="minorHAnsi" w:cstheme="minorHAnsi"/>
          <w:color w:val="FF0000"/>
          <w:u w:val="single"/>
        </w:rPr>
        <w:t>The TCP connection is successful.</w:t>
      </w:r>
    </w:p>
    <w:p w14:paraId="47BC8537" w14:textId="597A657A" w:rsidR="002B782B" w:rsidRPr="002B782B" w:rsidRDefault="002B782B" w:rsidP="002B782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u w:val="single"/>
        </w:rPr>
      </w:pPr>
      <w:r w:rsidRPr="002B782B">
        <w:rPr>
          <w:rFonts w:asciiTheme="minorHAnsi" w:hAnsiTheme="minorHAnsi" w:cstheme="minorHAnsi"/>
          <w:color w:val="FF0000"/>
          <w:u w:val="single"/>
        </w:rPr>
        <w:t>The device sets the connection state to ESTABLISHED.</w:t>
      </w:r>
    </w:p>
    <w:p w14:paraId="2379440A" w14:textId="77777777" w:rsidR="008B0751" w:rsidRDefault="00835327" w:rsidP="008B0751">
      <w:pPr>
        <w:pStyle w:val="BodyTextL50"/>
      </w:pPr>
      <w:r>
        <w:t xml:space="preserve">TCP </w:t>
      </w:r>
      <w:r w:rsidR="00976F41">
        <w:t>manages the</w:t>
      </w:r>
      <w:r>
        <w:t xml:space="preserve"> </w:t>
      </w:r>
      <w:r w:rsidR="00E8131B">
        <w:t xml:space="preserve">connecting and disconnecting </w:t>
      </w:r>
      <w:r w:rsidR="00976F41">
        <w:t>of</w:t>
      </w:r>
      <w:r w:rsidR="00E8131B">
        <w:t xml:space="preserve"> </w:t>
      </w:r>
      <w:r>
        <w:t xml:space="preserve">the communications channel </w:t>
      </w:r>
      <w:r w:rsidR="00E8131B">
        <w:t xml:space="preserve">along with other responsibilities. This </w:t>
      </w:r>
      <w:proofErr w:type="gramStart"/>
      <w:r w:rsidR="00E8131B">
        <w:t>particular event</w:t>
      </w:r>
      <w:proofErr w:type="gramEnd"/>
      <w:r w:rsidR="00E8131B">
        <w:t xml:space="preserve"> shows that the communication channel has been ESTABLISHED.</w:t>
      </w:r>
    </w:p>
    <w:p w14:paraId="7E33E65B" w14:textId="328A0E2A" w:rsidR="00E8131B" w:rsidRPr="008B0751" w:rsidRDefault="00E8131B" w:rsidP="00A777BF">
      <w:pPr>
        <w:pStyle w:val="SubStepAlpha"/>
        <w:tabs>
          <w:tab w:val="right" w:leader="underscore" w:pos="10022"/>
        </w:tabs>
      </w:pPr>
      <w:r>
        <w:t>Click the last TCP event.</w:t>
      </w:r>
      <w:r w:rsidR="00AC7CE7">
        <w:t xml:space="preserve"> Highlight Layer 4 </w:t>
      </w:r>
      <w:r w:rsidR="00642863">
        <w:t xml:space="preserve">in </w:t>
      </w:r>
      <w:r w:rsidR="00AC7CE7">
        <w:t xml:space="preserve">the </w:t>
      </w:r>
      <w:r w:rsidR="00AC7CE7">
        <w:rPr>
          <w:b/>
        </w:rPr>
        <w:t>OSI Model</w:t>
      </w:r>
      <w:r w:rsidR="00AC7CE7">
        <w:t xml:space="preserve"> tab. Examine the steps listed directly below </w:t>
      </w:r>
      <w:r w:rsidR="00AC7CE7">
        <w:rPr>
          <w:b/>
        </w:rPr>
        <w:t xml:space="preserve">In Layers </w:t>
      </w:r>
      <w:r w:rsidR="00AC7CE7">
        <w:t xml:space="preserve">and </w:t>
      </w:r>
      <w:r w:rsidR="00AC7CE7">
        <w:rPr>
          <w:b/>
        </w:rPr>
        <w:t>Out Layers</w:t>
      </w:r>
      <w:r w:rsidR="00AC7CE7">
        <w:t>.</w:t>
      </w:r>
      <w:r>
        <w:t xml:space="preserve"> What is the purpose of this event</w:t>
      </w:r>
      <w:r w:rsidR="00827D8A">
        <w:t>,</w:t>
      </w:r>
      <w:r>
        <w:t xml:space="preserve"> based on the information provided</w:t>
      </w:r>
      <w:r w:rsidR="00AC7CE7">
        <w:t xml:space="preserve"> in the last item in the list (should be item 4)</w:t>
      </w:r>
      <w:r>
        <w:t xml:space="preserve">? </w:t>
      </w:r>
      <w:r w:rsidR="002B782B" w:rsidRPr="002B782B">
        <w:rPr>
          <w:color w:val="FF0000"/>
          <w:u w:val="single"/>
        </w:rPr>
        <w:t>The purpose of this event is webserver is closed a connection.</w:t>
      </w:r>
    </w:p>
    <w:p w14:paraId="28193024" w14:textId="77777777" w:rsidR="009D677D" w:rsidRDefault="009D677D" w:rsidP="009D677D">
      <w:pPr>
        <w:pStyle w:val="LabSection"/>
      </w:pPr>
      <w:r>
        <w:t>Challenge</w:t>
      </w:r>
    </w:p>
    <w:p w14:paraId="69588AF3" w14:textId="77777777" w:rsidR="009D677D" w:rsidRDefault="009D677D" w:rsidP="009D677D">
      <w:pPr>
        <w:pStyle w:val="BodyTextL25"/>
      </w:pPr>
      <w:r>
        <w:t>This simulation provided an example of a web session between a client and a server on a local area network</w:t>
      </w:r>
      <w:r w:rsidR="00BB6CF7">
        <w:t xml:space="preserve"> (LAN)</w:t>
      </w:r>
      <w:r>
        <w:t xml:space="preserve">. The client makes requests </w:t>
      </w:r>
      <w:proofErr w:type="gramStart"/>
      <w:r>
        <w:t>to</w:t>
      </w:r>
      <w:proofErr w:type="gramEnd"/>
      <w:r>
        <w:t xml:space="preserve"> specific services running on the server. The server must be set up to listen </w:t>
      </w:r>
      <w:proofErr w:type="gramStart"/>
      <w:r>
        <w:t>on</w:t>
      </w:r>
      <w:proofErr w:type="gramEnd"/>
      <w:r>
        <w:t xml:space="preserve"> specific ports for a client request.</w:t>
      </w:r>
      <w:r w:rsidR="009E2B5D">
        <w:t xml:space="preserve"> </w:t>
      </w:r>
      <w:r w:rsidR="00835327">
        <w:t xml:space="preserve">(Hint: Look at </w:t>
      </w:r>
      <w:r w:rsidR="00EC4151">
        <w:t>L</w:t>
      </w:r>
      <w:r w:rsidR="00835327">
        <w:t xml:space="preserve">ayer 4 </w:t>
      </w:r>
      <w:r w:rsidR="00BB6CF7">
        <w:t>in</w:t>
      </w:r>
      <w:r w:rsidR="00835327">
        <w:t xml:space="preserve"> the </w:t>
      </w:r>
      <w:r w:rsidR="00835327">
        <w:rPr>
          <w:b/>
        </w:rPr>
        <w:t>OSI Model</w:t>
      </w:r>
      <w:r w:rsidR="00835327">
        <w:t xml:space="preserve"> tab for port information.)</w:t>
      </w:r>
    </w:p>
    <w:p w14:paraId="04D77D20" w14:textId="77777777" w:rsidR="00A777BF" w:rsidRDefault="009D677D" w:rsidP="00A777BF">
      <w:pPr>
        <w:pStyle w:val="BodyTextL50"/>
      </w:pPr>
      <w:r>
        <w:t>Based on the information that was inspected during the Packet Tracer capture</w:t>
      </w:r>
      <w:r w:rsidR="00827D8A">
        <w:t>,</w:t>
      </w:r>
      <w:r>
        <w:t xml:space="preserve"> what port number is the </w:t>
      </w:r>
      <w:r>
        <w:rPr>
          <w:b/>
        </w:rPr>
        <w:t>Web Server</w:t>
      </w:r>
      <w:r>
        <w:t xml:space="preserve"> listening on for the web request?</w:t>
      </w:r>
    </w:p>
    <w:p w14:paraId="305B6058" w14:textId="74D29126" w:rsidR="002B782B" w:rsidRPr="002B782B" w:rsidRDefault="002B782B" w:rsidP="00A777BF">
      <w:pPr>
        <w:pStyle w:val="BodyTextL50"/>
        <w:rPr>
          <w:rStyle w:val="Emphasis"/>
          <w:rFonts w:cs="Arial"/>
          <w:b/>
          <w:bCs/>
          <w:i w:val="0"/>
          <w:iCs w:val="0"/>
          <w:color w:val="FF0000"/>
          <w:sz w:val="22"/>
          <w:u w:val="single"/>
          <w:shd w:val="clear" w:color="auto" w:fill="FFFFFF"/>
        </w:rPr>
      </w:pPr>
      <w:r>
        <w:rPr>
          <w:rStyle w:val="Emphasis"/>
          <w:rFonts w:cs="Arial"/>
          <w:b/>
          <w:bCs/>
          <w:i w:val="0"/>
          <w:iCs w:val="0"/>
          <w:color w:val="FF0000"/>
          <w:sz w:val="22"/>
          <w:u w:val="single"/>
          <w:shd w:val="clear" w:color="auto" w:fill="FFFFFF"/>
        </w:rPr>
        <w:t>P</w:t>
      </w:r>
      <w:r w:rsidRPr="002B782B">
        <w:rPr>
          <w:rStyle w:val="Emphasis"/>
          <w:rFonts w:cs="Arial"/>
          <w:b/>
          <w:bCs/>
          <w:i w:val="0"/>
          <w:iCs w:val="0"/>
          <w:color w:val="FF0000"/>
          <w:sz w:val="22"/>
          <w:u w:val="single"/>
          <w:shd w:val="clear" w:color="auto" w:fill="FFFFFF"/>
        </w:rPr>
        <w:t>ort</w:t>
      </w:r>
      <w:r>
        <w:rPr>
          <w:rStyle w:val="Emphasis"/>
          <w:rFonts w:cs="Arial"/>
          <w:b/>
          <w:bCs/>
          <w:i w:val="0"/>
          <w:iCs w:val="0"/>
          <w:color w:val="FF0000"/>
          <w:sz w:val="22"/>
          <w:u w:val="single"/>
          <w:shd w:val="clear" w:color="auto" w:fill="FFFFFF"/>
        </w:rPr>
        <w:t xml:space="preserve"> number</w:t>
      </w:r>
      <w:r w:rsidRPr="002B782B">
        <w:rPr>
          <w:rStyle w:val="Emphasis"/>
          <w:rFonts w:cs="Arial"/>
          <w:b/>
          <w:bCs/>
          <w:i w:val="0"/>
          <w:iCs w:val="0"/>
          <w:color w:val="FF0000"/>
          <w:sz w:val="22"/>
          <w:u w:val="single"/>
          <w:shd w:val="clear" w:color="auto" w:fill="FFFFFF"/>
        </w:rPr>
        <w:t xml:space="preserve"> 80 under the layer 4 DST port</w:t>
      </w:r>
      <w:r>
        <w:rPr>
          <w:rStyle w:val="Emphasis"/>
          <w:rFonts w:cs="Arial"/>
          <w:b/>
          <w:bCs/>
          <w:i w:val="0"/>
          <w:iCs w:val="0"/>
          <w:color w:val="FF0000"/>
          <w:sz w:val="22"/>
          <w:u w:val="single"/>
          <w:shd w:val="clear" w:color="auto" w:fill="FFFFFF"/>
        </w:rPr>
        <w:t xml:space="preserve"> is the web server listening on for the web request.</w:t>
      </w:r>
    </w:p>
    <w:p w14:paraId="50DBC9F6" w14:textId="77777777" w:rsidR="002B782B" w:rsidRDefault="009D677D" w:rsidP="002B782B">
      <w:pPr>
        <w:pStyle w:val="BodyTextL50"/>
      </w:pPr>
      <w:r>
        <w:t xml:space="preserve">What port is the </w:t>
      </w:r>
      <w:r>
        <w:rPr>
          <w:b/>
        </w:rPr>
        <w:t>Web Server</w:t>
      </w:r>
      <w:r>
        <w:t xml:space="preserve"> </w:t>
      </w:r>
      <w:r w:rsidR="00A777BF">
        <w:t>listening on for a DNS request?</w:t>
      </w:r>
    </w:p>
    <w:p w14:paraId="62B5C1B5" w14:textId="185C7C4E" w:rsidR="00AC310F" w:rsidRDefault="002B782B" w:rsidP="002B782B">
      <w:pPr>
        <w:pStyle w:val="BodyTextL50"/>
        <w:rPr>
          <w:color w:val="FF0000"/>
          <w:u w:val="single"/>
        </w:rPr>
      </w:pPr>
      <w:r w:rsidRPr="002B782B">
        <w:rPr>
          <w:color w:val="FF0000"/>
          <w:u w:val="single"/>
        </w:rPr>
        <w:lastRenderedPageBreak/>
        <w:t xml:space="preserve"> </w:t>
      </w:r>
      <w:proofErr w:type="gramStart"/>
      <w:r w:rsidR="00AC310F">
        <w:rPr>
          <w:color w:val="FF0000"/>
          <w:u w:val="single"/>
        </w:rPr>
        <w:t>A</w:t>
      </w:r>
      <w:r w:rsidRPr="002B782B">
        <w:rPr>
          <w:color w:val="FF0000"/>
          <w:u w:val="single"/>
        </w:rPr>
        <w:t xml:space="preserve"> layer</w:t>
      </w:r>
      <w:proofErr w:type="gramEnd"/>
      <w:r w:rsidRPr="002B782B">
        <w:rPr>
          <w:color w:val="FF0000"/>
          <w:u w:val="single"/>
        </w:rPr>
        <w:t xml:space="preserve"> 4 destination of port 53</w:t>
      </w:r>
      <w:r w:rsidR="00AC310F">
        <w:rPr>
          <w:color w:val="FF0000"/>
          <w:u w:val="single"/>
        </w:rPr>
        <w:t xml:space="preserve"> is the webserver listening port for a DNS request.</w:t>
      </w:r>
    </w:p>
    <w:p w14:paraId="60C9C30E" w14:textId="1BE95D87" w:rsidR="00A777BF" w:rsidRPr="002B782B" w:rsidRDefault="002B782B" w:rsidP="002B782B">
      <w:pPr>
        <w:pStyle w:val="BodyTextL50"/>
        <w:rPr>
          <w:color w:val="FF0000"/>
          <w:u w:val="single"/>
        </w:rPr>
      </w:pPr>
      <w:r w:rsidRPr="002B782B">
        <w:rPr>
          <w:color w:val="FF0000"/>
          <w:u w:val="single"/>
        </w:rPr>
        <w:t>.</w:t>
      </w:r>
    </w:p>
    <w:sectPr w:rsidR="00A777BF" w:rsidRPr="002B782B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7DC2" w14:textId="77777777" w:rsidR="00557FB9" w:rsidRDefault="00557FB9" w:rsidP="0090659A">
      <w:pPr>
        <w:spacing w:after="0" w:line="240" w:lineRule="auto"/>
      </w:pPr>
      <w:r>
        <w:separator/>
      </w:r>
    </w:p>
    <w:p w14:paraId="61D6408F" w14:textId="77777777" w:rsidR="00557FB9" w:rsidRDefault="00557FB9"/>
    <w:p w14:paraId="737799EB" w14:textId="77777777" w:rsidR="00557FB9" w:rsidRDefault="00557FB9"/>
    <w:p w14:paraId="4E58C2C2" w14:textId="77777777" w:rsidR="00557FB9" w:rsidRDefault="00557FB9"/>
    <w:p w14:paraId="3E346604" w14:textId="77777777" w:rsidR="00557FB9" w:rsidRDefault="00557FB9"/>
  </w:endnote>
  <w:endnote w:type="continuationSeparator" w:id="0">
    <w:p w14:paraId="0ED807EA" w14:textId="77777777" w:rsidR="00557FB9" w:rsidRDefault="00557FB9" w:rsidP="0090659A">
      <w:pPr>
        <w:spacing w:after="0" w:line="240" w:lineRule="auto"/>
      </w:pPr>
      <w:r>
        <w:continuationSeparator/>
      </w:r>
    </w:p>
    <w:p w14:paraId="10B44273" w14:textId="77777777" w:rsidR="00557FB9" w:rsidRDefault="00557FB9"/>
    <w:p w14:paraId="6E65F038" w14:textId="77777777" w:rsidR="00557FB9" w:rsidRDefault="00557FB9"/>
    <w:p w14:paraId="57BD8842" w14:textId="77777777" w:rsidR="00557FB9" w:rsidRDefault="00557FB9"/>
    <w:p w14:paraId="1D2125D1" w14:textId="77777777" w:rsidR="00557FB9" w:rsidRDefault="00557F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72E8" w14:textId="77777777" w:rsidR="00C113FC" w:rsidRPr="0090659A" w:rsidRDefault="00B74FA9" w:rsidP="008C4307">
    <w:pPr>
      <w:pStyle w:val="Footer"/>
      <w:rPr>
        <w:szCs w:val="16"/>
      </w:rPr>
    </w:pPr>
    <w:r>
      <w:rPr>
        <w:b/>
      </w:rPr>
      <w:t>Packet Tracer 2</w:t>
    </w:r>
    <w:r w:rsidR="00C113FC">
      <w:rPr>
        <w:szCs w:val="16"/>
      </w:rPr>
      <w:tab/>
    </w:r>
    <w:r w:rsidR="00C113FC" w:rsidRPr="0090659A">
      <w:rPr>
        <w:szCs w:val="16"/>
      </w:rPr>
      <w:t xml:space="preserve">Page </w:t>
    </w:r>
    <w:r w:rsidR="00DB7BF0" w:rsidRPr="0090659A">
      <w:rPr>
        <w:b/>
        <w:szCs w:val="16"/>
      </w:rPr>
      <w:fldChar w:fldCharType="begin"/>
    </w:r>
    <w:r w:rsidR="00C113FC" w:rsidRPr="0090659A">
      <w:rPr>
        <w:b/>
        <w:szCs w:val="16"/>
      </w:rPr>
      <w:instrText xml:space="preserve"> PAGE </w:instrText>
    </w:r>
    <w:r w:rsidR="00DB7BF0" w:rsidRPr="0090659A">
      <w:rPr>
        <w:b/>
        <w:szCs w:val="16"/>
      </w:rPr>
      <w:fldChar w:fldCharType="separate"/>
    </w:r>
    <w:r w:rsidR="00D26534">
      <w:rPr>
        <w:b/>
        <w:noProof/>
        <w:szCs w:val="16"/>
      </w:rPr>
      <w:t>4</w:t>
    </w:r>
    <w:r w:rsidR="00DB7BF0" w:rsidRPr="0090659A">
      <w:rPr>
        <w:b/>
        <w:szCs w:val="16"/>
      </w:rPr>
      <w:fldChar w:fldCharType="end"/>
    </w:r>
    <w:r w:rsidR="00C113FC" w:rsidRPr="0090659A">
      <w:rPr>
        <w:szCs w:val="16"/>
      </w:rPr>
      <w:t xml:space="preserve"> of </w:t>
    </w:r>
    <w:r w:rsidR="00DB7BF0" w:rsidRPr="0090659A">
      <w:rPr>
        <w:b/>
        <w:szCs w:val="16"/>
      </w:rPr>
      <w:fldChar w:fldCharType="begin"/>
    </w:r>
    <w:r w:rsidR="00C113FC" w:rsidRPr="0090659A">
      <w:rPr>
        <w:b/>
        <w:szCs w:val="16"/>
      </w:rPr>
      <w:instrText xml:space="preserve"> NUMPAGES  </w:instrText>
    </w:r>
    <w:r w:rsidR="00DB7BF0" w:rsidRPr="0090659A">
      <w:rPr>
        <w:b/>
        <w:szCs w:val="16"/>
      </w:rPr>
      <w:fldChar w:fldCharType="separate"/>
    </w:r>
    <w:r w:rsidR="00D26534">
      <w:rPr>
        <w:b/>
        <w:noProof/>
        <w:szCs w:val="16"/>
      </w:rPr>
      <w:t>4</w:t>
    </w:r>
    <w:r w:rsidR="00DB7BF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7133" w14:textId="77777777" w:rsidR="00C113FC" w:rsidRPr="0090659A" w:rsidRDefault="00C113FC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DB7BF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7BF0" w:rsidRPr="0090659A">
      <w:rPr>
        <w:b/>
        <w:szCs w:val="16"/>
      </w:rPr>
      <w:fldChar w:fldCharType="separate"/>
    </w:r>
    <w:r w:rsidR="00D26534">
      <w:rPr>
        <w:b/>
        <w:noProof/>
        <w:szCs w:val="16"/>
      </w:rPr>
      <w:t>1</w:t>
    </w:r>
    <w:r w:rsidR="00DB7BF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B7BF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7BF0" w:rsidRPr="0090659A">
      <w:rPr>
        <w:b/>
        <w:szCs w:val="16"/>
      </w:rPr>
      <w:fldChar w:fldCharType="separate"/>
    </w:r>
    <w:r w:rsidR="00D26534">
      <w:rPr>
        <w:b/>
        <w:noProof/>
        <w:szCs w:val="16"/>
      </w:rPr>
      <w:t>4</w:t>
    </w:r>
    <w:r w:rsidR="00DB7BF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5278" w14:textId="77777777" w:rsidR="00557FB9" w:rsidRDefault="00557FB9" w:rsidP="0090659A">
      <w:pPr>
        <w:spacing w:after="0" w:line="240" w:lineRule="auto"/>
      </w:pPr>
      <w:r>
        <w:separator/>
      </w:r>
    </w:p>
    <w:p w14:paraId="566398D7" w14:textId="77777777" w:rsidR="00557FB9" w:rsidRDefault="00557FB9"/>
    <w:p w14:paraId="45EB4260" w14:textId="77777777" w:rsidR="00557FB9" w:rsidRDefault="00557FB9"/>
    <w:p w14:paraId="6D5E47A5" w14:textId="77777777" w:rsidR="00557FB9" w:rsidRDefault="00557FB9"/>
    <w:p w14:paraId="54EF7EEC" w14:textId="77777777" w:rsidR="00557FB9" w:rsidRDefault="00557FB9"/>
  </w:footnote>
  <w:footnote w:type="continuationSeparator" w:id="0">
    <w:p w14:paraId="29F71300" w14:textId="77777777" w:rsidR="00557FB9" w:rsidRDefault="00557FB9" w:rsidP="0090659A">
      <w:pPr>
        <w:spacing w:after="0" w:line="240" w:lineRule="auto"/>
      </w:pPr>
      <w:r>
        <w:continuationSeparator/>
      </w:r>
    </w:p>
    <w:p w14:paraId="06A0BC80" w14:textId="77777777" w:rsidR="00557FB9" w:rsidRDefault="00557FB9"/>
    <w:p w14:paraId="5F6C2848" w14:textId="77777777" w:rsidR="00557FB9" w:rsidRDefault="00557FB9"/>
    <w:p w14:paraId="53522B52" w14:textId="77777777" w:rsidR="00557FB9" w:rsidRDefault="00557FB9"/>
    <w:p w14:paraId="1254C87A" w14:textId="77777777" w:rsidR="00557FB9" w:rsidRDefault="00557F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0208" w14:textId="77777777" w:rsidR="00C113FC" w:rsidRDefault="004B614D" w:rsidP="00C52BA6">
    <w:pPr>
      <w:pStyle w:val="PageHead"/>
    </w:pPr>
    <w:r>
      <w:t>Packet Tracer -</w:t>
    </w:r>
    <w:r w:rsidRPr="004D1D1B">
      <w:t xml:space="preserve"> Investigating the TCP/IP and OSI Models in Action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E492" w14:textId="77777777" w:rsidR="00C113FC" w:rsidRDefault="004D0084">
    <w:pPr>
      <w:pStyle w:val="Header"/>
    </w:pPr>
    <w:r>
      <w:rPr>
        <w:noProof/>
        <w:lang w:val="en-CA" w:eastAsia="en-CA"/>
      </w:rPr>
      <w:drawing>
        <wp:inline distT="0" distB="0" distL="0" distR="0" wp14:anchorId="61769653" wp14:editId="1D71D87A">
          <wp:extent cx="3057525" cy="822960"/>
          <wp:effectExtent l="0" t="0" r="9525" b="0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7525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04910434">
    <w:abstractNumId w:val="4"/>
  </w:num>
  <w:num w:numId="2" w16cid:durableId="916523271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3" w16cid:durableId="84882014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94630467">
    <w:abstractNumId w:val="1"/>
  </w:num>
  <w:num w:numId="5" w16cid:durableId="1155150626">
    <w:abstractNumId w:val="2"/>
  </w:num>
  <w:num w:numId="6" w16cid:durableId="1062829633">
    <w:abstractNumId w:val="2"/>
  </w:num>
  <w:num w:numId="7" w16cid:durableId="2006321437">
    <w:abstractNumId w:val="0"/>
  </w:num>
  <w:num w:numId="8" w16cid:durableId="131021167">
    <w:abstractNumId w:val="2"/>
  </w:num>
  <w:num w:numId="9" w16cid:durableId="1192112225">
    <w:abstractNumId w:val="2"/>
  </w:num>
  <w:num w:numId="10" w16cid:durableId="1214779806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2136437786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 w16cid:durableId="1430538809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523664255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4" w16cid:durableId="856112769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 w16cid:durableId="1701587684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59D3"/>
    <w:rsid w:val="00060696"/>
    <w:rsid w:val="00070DA9"/>
    <w:rsid w:val="00072206"/>
    <w:rsid w:val="000769CF"/>
    <w:rsid w:val="000815D8"/>
    <w:rsid w:val="00085CC6"/>
    <w:rsid w:val="00090C07"/>
    <w:rsid w:val="00091E8D"/>
    <w:rsid w:val="0009378D"/>
    <w:rsid w:val="00096780"/>
    <w:rsid w:val="00097163"/>
    <w:rsid w:val="000A1E19"/>
    <w:rsid w:val="000A22C8"/>
    <w:rsid w:val="000B2131"/>
    <w:rsid w:val="000B2344"/>
    <w:rsid w:val="000B7DE5"/>
    <w:rsid w:val="000C1FB7"/>
    <w:rsid w:val="000C620A"/>
    <w:rsid w:val="000D55B4"/>
    <w:rsid w:val="000E5CCE"/>
    <w:rsid w:val="000E65F0"/>
    <w:rsid w:val="000F072C"/>
    <w:rsid w:val="000F6743"/>
    <w:rsid w:val="00107B2B"/>
    <w:rsid w:val="001129A4"/>
    <w:rsid w:val="00112AC5"/>
    <w:rsid w:val="001133DD"/>
    <w:rsid w:val="00120CBE"/>
    <w:rsid w:val="00127D8D"/>
    <w:rsid w:val="001366EC"/>
    <w:rsid w:val="0014219C"/>
    <w:rsid w:val="001425ED"/>
    <w:rsid w:val="00145B03"/>
    <w:rsid w:val="00154E3A"/>
    <w:rsid w:val="00163164"/>
    <w:rsid w:val="001710C0"/>
    <w:rsid w:val="00172AFB"/>
    <w:rsid w:val="00173AEA"/>
    <w:rsid w:val="001772B8"/>
    <w:rsid w:val="00180FBF"/>
    <w:rsid w:val="00182CF4"/>
    <w:rsid w:val="00186CE1"/>
    <w:rsid w:val="00186E25"/>
    <w:rsid w:val="00190F37"/>
    <w:rsid w:val="00192F12"/>
    <w:rsid w:val="00193F14"/>
    <w:rsid w:val="00194394"/>
    <w:rsid w:val="00197614"/>
    <w:rsid w:val="001A0312"/>
    <w:rsid w:val="001A0864"/>
    <w:rsid w:val="001A15DA"/>
    <w:rsid w:val="001A2694"/>
    <w:rsid w:val="001A3CC7"/>
    <w:rsid w:val="001A63F2"/>
    <w:rsid w:val="001A69AC"/>
    <w:rsid w:val="001A7727"/>
    <w:rsid w:val="001B67D8"/>
    <w:rsid w:val="001B6F95"/>
    <w:rsid w:val="001C05A1"/>
    <w:rsid w:val="001C1D9E"/>
    <w:rsid w:val="001C6A28"/>
    <w:rsid w:val="001C7C3B"/>
    <w:rsid w:val="001D5B6F"/>
    <w:rsid w:val="001E05FB"/>
    <w:rsid w:val="001E0AB8"/>
    <w:rsid w:val="001E38E0"/>
    <w:rsid w:val="001E4E72"/>
    <w:rsid w:val="001E62B3"/>
    <w:rsid w:val="001F0171"/>
    <w:rsid w:val="001F0D77"/>
    <w:rsid w:val="001F4464"/>
    <w:rsid w:val="001F7DD8"/>
    <w:rsid w:val="00201928"/>
    <w:rsid w:val="00203E26"/>
    <w:rsid w:val="0020449C"/>
    <w:rsid w:val="00207DB3"/>
    <w:rsid w:val="002113B8"/>
    <w:rsid w:val="00215665"/>
    <w:rsid w:val="0021792C"/>
    <w:rsid w:val="00223DEB"/>
    <w:rsid w:val="002240AB"/>
    <w:rsid w:val="00225E37"/>
    <w:rsid w:val="0023370F"/>
    <w:rsid w:val="00242E3A"/>
    <w:rsid w:val="002506CF"/>
    <w:rsid w:val="0025107F"/>
    <w:rsid w:val="00260CD4"/>
    <w:rsid w:val="002639D8"/>
    <w:rsid w:val="00265F77"/>
    <w:rsid w:val="00266C83"/>
    <w:rsid w:val="00270147"/>
    <w:rsid w:val="00272F08"/>
    <w:rsid w:val="002768DC"/>
    <w:rsid w:val="002857D6"/>
    <w:rsid w:val="00296E59"/>
    <w:rsid w:val="0029766B"/>
    <w:rsid w:val="002A6C56"/>
    <w:rsid w:val="002B0AC7"/>
    <w:rsid w:val="002B120F"/>
    <w:rsid w:val="002B782B"/>
    <w:rsid w:val="002C090C"/>
    <w:rsid w:val="002C1243"/>
    <w:rsid w:val="002C1815"/>
    <w:rsid w:val="002C475E"/>
    <w:rsid w:val="002C5866"/>
    <w:rsid w:val="002C6AD6"/>
    <w:rsid w:val="002D6C2A"/>
    <w:rsid w:val="002D7A86"/>
    <w:rsid w:val="002D7D58"/>
    <w:rsid w:val="002E72D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F31"/>
    <w:rsid w:val="0034455D"/>
    <w:rsid w:val="0034604B"/>
    <w:rsid w:val="00346D17"/>
    <w:rsid w:val="00347972"/>
    <w:rsid w:val="003553A1"/>
    <w:rsid w:val="003559CC"/>
    <w:rsid w:val="003569D7"/>
    <w:rsid w:val="003608AC"/>
    <w:rsid w:val="00362286"/>
    <w:rsid w:val="0036465A"/>
    <w:rsid w:val="00383961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0F0"/>
    <w:rsid w:val="00403AC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2D6"/>
    <w:rsid w:val="004478F4"/>
    <w:rsid w:val="00450F7A"/>
    <w:rsid w:val="00452C6D"/>
    <w:rsid w:val="00455E0B"/>
    <w:rsid w:val="004659EE"/>
    <w:rsid w:val="0046666F"/>
    <w:rsid w:val="0048109F"/>
    <w:rsid w:val="004936C2"/>
    <w:rsid w:val="0049379C"/>
    <w:rsid w:val="00497259"/>
    <w:rsid w:val="004A1CA0"/>
    <w:rsid w:val="004A22E9"/>
    <w:rsid w:val="004A5BC5"/>
    <w:rsid w:val="004B023D"/>
    <w:rsid w:val="004B0B97"/>
    <w:rsid w:val="004B614D"/>
    <w:rsid w:val="004B6BE3"/>
    <w:rsid w:val="004C0909"/>
    <w:rsid w:val="004C3F97"/>
    <w:rsid w:val="004D0084"/>
    <w:rsid w:val="004D1D1B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9D9"/>
    <w:rsid w:val="00556C02"/>
    <w:rsid w:val="00557FB9"/>
    <w:rsid w:val="00563249"/>
    <w:rsid w:val="00563EB2"/>
    <w:rsid w:val="00570A65"/>
    <w:rsid w:val="005762B1"/>
    <w:rsid w:val="00580456"/>
    <w:rsid w:val="00580E73"/>
    <w:rsid w:val="0058509B"/>
    <w:rsid w:val="00593386"/>
    <w:rsid w:val="00596998"/>
    <w:rsid w:val="005A5423"/>
    <w:rsid w:val="005A6126"/>
    <w:rsid w:val="005A6E62"/>
    <w:rsid w:val="005C205F"/>
    <w:rsid w:val="005D2B29"/>
    <w:rsid w:val="005D354A"/>
    <w:rsid w:val="005E0008"/>
    <w:rsid w:val="005E3235"/>
    <w:rsid w:val="005E4176"/>
    <w:rsid w:val="005E43F8"/>
    <w:rsid w:val="005E65B5"/>
    <w:rsid w:val="005F3AE9"/>
    <w:rsid w:val="006003B1"/>
    <w:rsid w:val="006007BB"/>
    <w:rsid w:val="00601DC0"/>
    <w:rsid w:val="00602D4F"/>
    <w:rsid w:val="006034CB"/>
    <w:rsid w:val="0061257B"/>
    <w:rsid w:val="006131CE"/>
    <w:rsid w:val="00617D6E"/>
    <w:rsid w:val="00622D61"/>
    <w:rsid w:val="00624198"/>
    <w:rsid w:val="0063051D"/>
    <w:rsid w:val="00636603"/>
    <w:rsid w:val="00641427"/>
    <w:rsid w:val="00642863"/>
    <w:rsid w:val="006428E5"/>
    <w:rsid w:val="006430ED"/>
    <w:rsid w:val="00644958"/>
    <w:rsid w:val="0064702A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16B5"/>
    <w:rsid w:val="00705FEC"/>
    <w:rsid w:val="0071147A"/>
    <w:rsid w:val="0071185D"/>
    <w:rsid w:val="00721367"/>
    <w:rsid w:val="007222AD"/>
    <w:rsid w:val="007258CB"/>
    <w:rsid w:val="007267CF"/>
    <w:rsid w:val="007312DF"/>
    <w:rsid w:val="00731F3F"/>
    <w:rsid w:val="00733BAB"/>
    <w:rsid w:val="0074074B"/>
    <w:rsid w:val="007436BF"/>
    <w:rsid w:val="007443E9"/>
    <w:rsid w:val="00745DCE"/>
    <w:rsid w:val="0075225A"/>
    <w:rsid w:val="00753D89"/>
    <w:rsid w:val="00755C9B"/>
    <w:rsid w:val="00760FE4"/>
    <w:rsid w:val="00763D8B"/>
    <w:rsid w:val="007657F6"/>
    <w:rsid w:val="00765E58"/>
    <w:rsid w:val="0077125A"/>
    <w:rsid w:val="00785892"/>
    <w:rsid w:val="00786F58"/>
    <w:rsid w:val="00787CC1"/>
    <w:rsid w:val="00792F4E"/>
    <w:rsid w:val="0079398D"/>
    <w:rsid w:val="00796C25"/>
    <w:rsid w:val="00797429"/>
    <w:rsid w:val="007A287C"/>
    <w:rsid w:val="007A3B2A"/>
    <w:rsid w:val="007B5522"/>
    <w:rsid w:val="007B69DB"/>
    <w:rsid w:val="007C0EE0"/>
    <w:rsid w:val="007C1B71"/>
    <w:rsid w:val="007C2FBB"/>
    <w:rsid w:val="007C7164"/>
    <w:rsid w:val="007D1984"/>
    <w:rsid w:val="007D2AFE"/>
    <w:rsid w:val="007E3FEA"/>
    <w:rsid w:val="007E465A"/>
    <w:rsid w:val="007F0A0B"/>
    <w:rsid w:val="007F3A60"/>
    <w:rsid w:val="007F3D0B"/>
    <w:rsid w:val="007F7C94"/>
    <w:rsid w:val="00810E4B"/>
    <w:rsid w:val="00814B08"/>
    <w:rsid w:val="00814BAA"/>
    <w:rsid w:val="00824295"/>
    <w:rsid w:val="0082474F"/>
    <w:rsid w:val="00827D8A"/>
    <w:rsid w:val="008313F3"/>
    <w:rsid w:val="00835327"/>
    <w:rsid w:val="00835F35"/>
    <w:rsid w:val="008405BB"/>
    <w:rsid w:val="00846494"/>
    <w:rsid w:val="00847B20"/>
    <w:rsid w:val="008509D3"/>
    <w:rsid w:val="00853418"/>
    <w:rsid w:val="00856191"/>
    <w:rsid w:val="00857CF6"/>
    <w:rsid w:val="008610ED"/>
    <w:rsid w:val="00861C6A"/>
    <w:rsid w:val="00865199"/>
    <w:rsid w:val="00867EAF"/>
    <w:rsid w:val="00873C6B"/>
    <w:rsid w:val="0088426A"/>
    <w:rsid w:val="008862D7"/>
    <w:rsid w:val="00890108"/>
    <w:rsid w:val="00893877"/>
    <w:rsid w:val="0089532C"/>
    <w:rsid w:val="0089629B"/>
    <w:rsid w:val="00896681"/>
    <w:rsid w:val="008A18DF"/>
    <w:rsid w:val="008A2749"/>
    <w:rsid w:val="008A3A90"/>
    <w:rsid w:val="008B06D4"/>
    <w:rsid w:val="008B0751"/>
    <w:rsid w:val="008B4F20"/>
    <w:rsid w:val="008B7FFD"/>
    <w:rsid w:val="008C2920"/>
    <w:rsid w:val="008C4307"/>
    <w:rsid w:val="008C5A8B"/>
    <w:rsid w:val="008C6297"/>
    <w:rsid w:val="008D23DF"/>
    <w:rsid w:val="008D73BF"/>
    <w:rsid w:val="008D7F09"/>
    <w:rsid w:val="008E5B64"/>
    <w:rsid w:val="008E7DAA"/>
    <w:rsid w:val="008F0094"/>
    <w:rsid w:val="008F2259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908"/>
    <w:rsid w:val="00964DFA"/>
    <w:rsid w:val="00976F4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0F4"/>
    <w:rsid w:val="009B5747"/>
    <w:rsid w:val="009D1E61"/>
    <w:rsid w:val="009D2C27"/>
    <w:rsid w:val="009D677D"/>
    <w:rsid w:val="009E1A34"/>
    <w:rsid w:val="009E2309"/>
    <w:rsid w:val="009E2B5D"/>
    <w:rsid w:val="009E42B9"/>
    <w:rsid w:val="00A014A3"/>
    <w:rsid w:val="00A0412D"/>
    <w:rsid w:val="00A06F24"/>
    <w:rsid w:val="00A21211"/>
    <w:rsid w:val="00A3186E"/>
    <w:rsid w:val="00A34E7F"/>
    <w:rsid w:val="00A46F0A"/>
    <w:rsid w:val="00A46F25"/>
    <w:rsid w:val="00A47CC2"/>
    <w:rsid w:val="00A60146"/>
    <w:rsid w:val="00A622C4"/>
    <w:rsid w:val="00A754B4"/>
    <w:rsid w:val="00A777BF"/>
    <w:rsid w:val="00A807C1"/>
    <w:rsid w:val="00A83374"/>
    <w:rsid w:val="00A9155F"/>
    <w:rsid w:val="00A92A0B"/>
    <w:rsid w:val="00A96172"/>
    <w:rsid w:val="00AB0D6A"/>
    <w:rsid w:val="00AB43B3"/>
    <w:rsid w:val="00AB49B9"/>
    <w:rsid w:val="00AB5482"/>
    <w:rsid w:val="00AB758A"/>
    <w:rsid w:val="00AC1726"/>
    <w:rsid w:val="00AC1E7E"/>
    <w:rsid w:val="00AC310F"/>
    <w:rsid w:val="00AC3CE4"/>
    <w:rsid w:val="00AC507D"/>
    <w:rsid w:val="00AC5F9E"/>
    <w:rsid w:val="00AC66E4"/>
    <w:rsid w:val="00AC7CE7"/>
    <w:rsid w:val="00AD4578"/>
    <w:rsid w:val="00AD68E9"/>
    <w:rsid w:val="00AE56C0"/>
    <w:rsid w:val="00AF54F9"/>
    <w:rsid w:val="00B00914"/>
    <w:rsid w:val="00B02A8E"/>
    <w:rsid w:val="00B052EE"/>
    <w:rsid w:val="00B1081F"/>
    <w:rsid w:val="00B17740"/>
    <w:rsid w:val="00B17CA9"/>
    <w:rsid w:val="00B27499"/>
    <w:rsid w:val="00B3010D"/>
    <w:rsid w:val="00B35151"/>
    <w:rsid w:val="00B433F2"/>
    <w:rsid w:val="00B458E8"/>
    <w:rsid w:val="00B52121"/>
    <w:rsid w:val="00B5397B"/>
    <w:rsid w:val="00B62809"/>
    <w:rsid w:val="00B74FA9"/>
    <w:rsid w:val="00B7675A"/>
    <w:rsid w:val="00B81898"/>
    <w:rsid w:val="00B8606B"/>
    <w:rsid w:val="00B878E7"/>
    <w:rsid w:val="00B91005"/>
    <w:rsid w:val="00B97278"/>
    <w:rsid w:val="00BA1D0B"/>
    <w:rsid w:val="00BA6972"/>
    <w:rsid w:val="00BB1E0D"/>
    <w:rsid w:val="00BB4D9B"/>
    <w:rsid w:val="00BB6CF7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3FC"/>
    <w:rsid w:val="00C11C4D"/>
    <w:rsid w:val="00C1712C"/>
    <w:rsid w:val="00C221E2"/>
    <w:rsid w:val="00C2302F"/>
    <w:rsid w:val="00C23E16"/>
    <w:rsid w:val="00C27E37"/>
    <w:rsid w:val="00C30999"/>
    <w:rsid w:val="00C32713"/>
    <w:rsid w:val="00C351B8"/>
    <w:rsid w:val="00C410AE"/>
    <w:rsid w:val="00C410D9"/>
    <w:rsid w:val="00C41792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9F4"/>
    <w:rsid w:val="00C825F9"/>
    <w:rsid w:val="00C90311"/>
    <w:rsid w:val="00C91C26"/>
    <w:rsid w:val="00C95538"/>
    <w:rsid w:val="00CA0054"/>
    <w:rsid w:val="00CA73D5"/>
    <w:rsid w:val="00CB4FBC"/>
    <w:rsid w:val="00CC1C87"/>
    <w:rsid w:val="00CC3000"/>
    <w:rsid w:val="00CC3D7D"/>
    <w:rsid w:val="00CC4859"/>
    <w:rsid w:val="00CC7A35"/>
    <w:rsid w:val="00CD072A"/>
    <w:rsid w:val="00CD7E2E"/>
    <w:rsid w:val="00CD7F73"/>
    <w:rsid w:val="00CE26C5"/>
    <w:rsid w:val="00CE36AF"/>
    <w:rsid w:val="00CE54DD"/>
    <w:rsid w:val="00CF0DA5"/>
    <w:rsid w:val="00CF7211"/>
    <w:rsid w:val="00CF791A"/>
    <w:rsid w:val="00D00D79"/>
    <w:rsid w:val="00D00D7D"/>
    <w:rsid w:val="00D10E37"/>
    <w:rsid w:val="00D139C8"/>
    <w:rsid w:val="00D17F81"/>
    <w:rsid w:val="00D26534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6268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BF0"/>
    <w:rsid w:val="00DB7D13"/>
    <w:rsid w:val="00DC076B"/>
    <w:rsid w:val="00DC186F"/>
    <w:rsid w:val="00DC252F"/>
    <w:rsid w:val="00DC3A34"/>
    <w:rsid w:val="00DC6050"/>
    <w:rsid w:val="00DD4464"/>
    <w:rsid w:val="00DD7285"/>
    <w:rsid w:val="00DE6F44"/>
    <w:rsid w:val="00E037D9"/>
    <w:rsid w:val="00E05E53"/>
    <w:rsid w:val="00E130EB"/>
    <w:rsid w:val="00E15EB4"/>
    <w:rsid w:val="00E162CD"/>
    <w:rsid w:val="00E1703E"/>
    <w:rsid w:val="00E17FA5"/>
    <w:rsid w:val="00E26930"/>
    <w:rsid w:val="00E27257"/>
    <w:rsid w:val="00E449D0"/>
    <w:rsid w:val="00E4506A"/>
    <w:rsid w:val="00E50326"/>
    <w:rsid w:val="00E53F99"/>
    <w:rsid w:val="00E56510"/>
    <w:rsid w:val="00E62EA8"/>
    <w:rsid w:val="00E67A6E"/>
    <w:rsid w:val="00E71B43"/>
    <w:rsid w:val="00E74E0C"/>
    <w:rsid w:val="00E8131B"/>
    <w:rsid w:val="00E81612"/>
    <w:rsid w:val="00E87D18"/>
    <w:rsid w:val="00E87D62"/>
    <w:rsid w:val="00EA486E"/>
    <w:rsid w:val="00EA4FA3"/>
    <w:rsid w:val="00EB001B"/>
    <w:rsid w:val="00EB6C33"/>
    <w:rsid w:val="00EC4151"/>
    <w:rsid w:val="00ED6019"/>
    <w:rsid w:val="00ED7830"/>
    <w:rsid w:val="00EE28F9"/>
    <w:rsid w:val="00EE3909"/>
    <w:rsid w:val="00EE484E"/>
    <w:rsid w:val="00EE77C6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95C"/>
    <w:rsid w:val="00F46BD9"/>
    <w:rsid w:val="00F5540A"/>
    <w:rsid w:val="00F60BE0"/>
    <w:rsid w:val="00F61DC3"/>
    <w:rsid w:val="00F61E4C"/>
    <w:rsid w:val="00F6280E"/>
    <w:rsid w:val="00F7050A"/>
    <w:rsid w:val="00F75533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73D3"/>
    <w:rsid w:val="00FF0042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6193F"/>
  <w15:docId w15:val="{C99606E7-2CE0-43C6-8F37-27DA5D4B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E72D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E72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E72D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72D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E72D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E72D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E72D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E72D5"/>
    <w:rPr>
      <w:b/>
      <w:sz w:val="32"/>
    </w:rPr>
  </w:style>
  <w:style w:type="paragraph" w:customStyle="1" w:styleId="PageHead">
    <w:name w:val="Page Head"/>
    <w:basedOn w:val="Normal"/>
    <w:qFormat/>
    <w:rsid w:val="002E72D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E72D5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E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D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E72D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E72D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72D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E72D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E72D5"/>
  </w:style>
  <w:style w:type="table" w:styleId="TableGrid">
    <w:name w:val="Table Grid"/>
    <w:basedOn w:val="TableNormal"/>
    <w:uiPriority w:val="59"/>
    <w:rsid w:val="002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E72D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E72D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E72D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E72D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E72D5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E72D5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E72D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E72D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E72D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E72D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E72D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E72D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E72D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E72D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E72D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E72D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E72D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E72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E72D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E72D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E72D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E72D5"/>
    <w:pPr>
      <w:numPr>
        <w:numId w:val="5"/>
      </w:numPr>
    </w:pPr>
  </w:style>
  <w:style w:type="paragraph" w:customStyle="1" w:styleId="CMDOutput">
    <w:name w:val="CMD Output"/>
    <w:basedOn w:val="CMD"/>
    <w:qFormat/>
    <w:rsid w:val="002E72D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E72D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E72D5"/>
    <w:pPr>
      <w:ind w:left="720"/>
    </w:pPr>
  </w:style>
  <w:style w:type="paragraph" w:customStyle="1" w:styleId="BodyTextL25Bold">
    <w:name w:val="Body Text L25 Bold"/>
    <w:basedOn w:val="BodyTextL25"/>
    <w:qFormat/>
    <w:rsid w:val="002E72D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2D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E7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2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2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2D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72D5"/>
    <w:rPr>
      <w:b/>
      <w:bCs/>
    </w:rPr>
  </w:style>
  <w:style w:type="paragraph" w:customStyle="1" w:styleId="ReflectionQ">
    <w:name w:val="Reflection Q"/>
    <w:basedOn w:val="BodyTextL25"/>
    <w:qFormat/>
    <w:rsid w:val="002E72D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E72D5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  <w:style w:type="paragraph" w:styleId="ListBullet">
    <w:name w:val="List Bullet"/>
    <w:basedOn w:val="Normal"/>
    <w:rsid w:val="005559D9"/>
    <w:pPr>
      <w:numPr>
        <w:numId w:val="7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4D1D1B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E72D5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A08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4B6BE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B78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osi.loca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69117-6FAF-47A0-BDC1-0B6AADFFCE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508477-3645-48FF-B8BE-3DD8FEE9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100</TotalTime>
  <Pages>5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Avani Dilipbhai Patel</cp:lastModifiedBy>
  <cp:revision>12</cp:revision>
  <cp:lastPrinted>2015-07-24T16:13:00Z</cp:lastPrinted>
  <dcterms:created xsi:type="dcterms:W3CDTF">2015-07-24T16:15:00Z</dcterms:created>
  <dcterms:modified xsi:type="dcterms:W3CDTF">2023-11-15T01:37:00Z</dcterms:modified>
</cp:coreProperties>
</file>